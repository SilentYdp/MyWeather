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color w:val="FF0000"/>
          <w:sz w:val="28"/>
          <w:szCs w:val="36"/>
          <w:lang w:val="en-US" w:eastAsia="zh-CN"/>
        </w:rPr>
        <w:t>判断是否联网以及toast的使用：</w:t>
      </w:r>
    </w:p>
    <w:p>
      <w:pPr>
        <w:rPr>
          <w:rFonts w:hint="eastAsia"/>
          <w:color w:val="FF0000"/>
          <w:sz w:val="28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3675" cy="1338580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一般来说MainActivity下的第一个函数都是onCreate函数：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2303780</wp:posOffset>
                </wp:positionV>
                <wp:extent cx="23495" cy="1357630"/>
                <wp:effectExtent l="47625" t="0" r="33655" b="444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" cy="1357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2.9pt;margin-top:181.4pt;height:106.9pt;width:1.85pt;z-index:251667456;mso-width-relative:page;mso-height-relative:page;" filled="f" stroked="t" coordsize="21600,21600" o:gfxdata="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8Up9NkAAAALAQAADwAAAAAAAAABACAAAAAiAAAAZHJzL2Rvd25yZXYu&#10;eG1sUEsBAhQAFAAAAAgAh07iQEk3q4r6AQAAngMAAA4AAAAAAAAAAQAgAAAAKA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4009390</wp:posOffset>
                </wp:positionV>
                <wp:extent cx="3515360" cy="952500"/>
                <wp:effectExtent l="4445" t="4445" r="13970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0425" y="7301230"/>
                          <a:ext cx="351536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B0F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F0"/>
                                <w:lang w:val="en-US" w:eastAsia="zh-CN"/>
                              </w:rPr>
                              <w:t>在MainActivity中已经先定义: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B0F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F0"/>
                                <w:lang w:val="en-US" w:eastAsia="zh-CN"/>
                              </w:rPr>
                              <w:t>private ImageView MUpdateBtn。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B0F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F0"/>
                                <w:lang w:val="en-US" w:eastAsia="zh-CN"/>
                              </w:rPr>
                              <w:t>所以，这三句就可以使用按钮，具体三步：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B0F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F0"/>
                                <w:lang w:val="en-US" w:eastAsia="zh-CN"/>
                              </w:rPr>
                              <w:t>事先定义-&gt;赋值挂钩-&gt;设立监听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B0F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25pt;margin-top:315.7pt;height:75pt;width:276.8pt;z-index:251668480;mso-width-relative:page;mso-height-relative:page;" fillcolor="#FFFFFF [3201]" filled="t" stroked="t" coordsize="21600,21600" o:gfxdata="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YlMFdkAAAALAQAADwAAAAAA&#10;AAABACAAAAAiAAAAZHJzL2Rvd25yZXYueG1sUEsBAhQAFAAAAAgAh07iQPaT5JBLAgAAdgQAAA4A&#10;AAAAAAAAAQAgAAAAKA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B0F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F0"/>
                          <w:lang w:val="en-US" w:eastAsia="zh-CN"/>
                        </w:rPr>
                        <w:t>在MainActivity中已经先定义:</w:t>
                      </w:r>
                    </w:p>
                    <w:p>
                      <w:pPr>
                        <w:rPr>
                          <w:rFonts w:hint="eastAsia"/>
                          <w:color w:val="00B0F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F0"/>
                          <w:lang w:val="en-US" w:eastAsia="zh-CN"/>
                        </w:rPr>
                        <w:t>private ImageView MUpdateBtn。</w:t>
                      </w:r>
                    </w:p>
                    <w:p>
                      <w:pPr>
                        <w:rPr>
                          <w:rFonts w:hint="eastAsia"/>
                          <w:color w:val="00B0F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F0"/>
                          <w:lang w:val="en-US" w:eastAsia="zh-CN"/>
                        </w:rPr>
                        <w:t>所以，这三句就可以使用按钮，具体三步：</w:t>
                      </w:r>
                    </w:p>
                    <w:p>
                      <w:pPr>
                        <w:rPr>
                          <w:rFonts w:hint="eastAsia"/>
                          <w:color w:val="00B0F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F0"/>
                          <w:lang w:val="en-US" w:eastAsia="zh-CN"/>
                        </w:rPr>
                        <w:t>事先定义-&gt;赋值挂钩-&gt;设立监听</w:t>
                      </w:r>
                    </w:p>
                    <w:p>
                      <w:pPr>
                        <w:rPr>
                          <w:rFonts w:hint="eastAsia"/>
                          <w:color w:val="00B0F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2061210</wp:posOffset>
                </wp:positionV>
                <wp:extent cx="23495" cy="1647825"/>
                <wp:effectExtent l="47625" t="0" r="33655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31950" y="5353050"/>
                          <a:ext cx="23495" cy="1647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.4pt;margin-top:162.3pt;height:129.75pt;width:1.85pt;z-index:251662336;mso-width-relative:page;mso-height-relative:page;" filled="f" stroked="t" coordsize="21600,21600" o:gfxdata="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cRv8x2QAAAAkBAAAPAAAAAAAAAAEAIAAAACIAAABkcnMv&#10;ZG93bnJldi54bWxQSwECFAAUAAAACACHTuJAdEjw3QICAACqAwAADgAAAAAAAAABACAAAAAo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3151505</wp:posOffset>
                </wp:positionV>
                <wp:extent cx="3633470" cy="452755"/>
                <wp:effectExtent l="4445" t="4445" r="10160" b="95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2430" y="6596380"/>
                          <a:ext cx="363347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这三句话是onCreate函数的八股构成，一般不变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25pt;margin-top:248.15pt;height:35.65pt;width:286.1pt;z-index:251661312;mso-width-relative:page;mso-height-relative:page;" fillcolor="#FFFFFF [3201]" filled="t" stroked="t" coordsize="21600,21600" o:gfxdata="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vuiaNkAAAALAQAADwAAAAAAAAAB&#10;ACAAAAAiAAAAZHJzL2Rvd25yZXYueG1sUEsBAhQAFAAAAAgAh07iQMHl15hIAgAAdQQAAA4AAAAA&#10;AAAAAQAgAAAAK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这三句话是onCreate函数的八股构成，一般不变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1628140</wp:posOffset>
                </wp:positionV>
                <wp:extent cx="2228850" cy="1437005"/>
                <wp:effectExtent l="2540" t="3810" r="6985" b="698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27400" y="4890770"/>
                          <a:ext cx="2228850" cy="1437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9pt;margin-top:128.2pt;height:113.15pt;width:175.5pt;z-index:251659264;mso-width-relative:page;mso-height-relative:page;" filled="f" stroked="t" coordsize="21600,21600" o:gfxdata="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diJBtgAAAALAQAADwAAAAAAAAABACAAAAAiAAAAZHJzL2Rvd25y&#10;ZXYueG1sUEsBAhQAFAAAAAgAh07iQKvcEv7+AQAAogMAAA4AAAAAAAAAAQAgAAAAJw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1803400</wp:posOffset>
                </wp:positionV>
                <wp:extent cx="1657350" cy="1301115"/>
                <wp:effectExtent l="3175" t="3810" r="6350" b="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6130" y="5095240"/>
                          <a:ext cx="1657350" cy="1301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1.9pt;margin-top:142pt;height:102.45pt;width:130.5pt;z-index:251660288;mso-width-relative:page;mso-height-relative:page;" filled="f" stroked="t" coordsize="21600,21600" o:gfxdata="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iK77i1wAAAAsBAAAPAAAAAAAAAAEAIAAAACIAAABkcnMvZG93bnJldi54&#10;bWxQSwECFAAUAAAACACHTuJAq5+JXvsBAACi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354965</wp:posOffset>
                </wp:positionV>
                <wp:extent cx="2819400" cy="2719705"/>
                <wp:effectExtent l="3175" t="3175" r="6350" b="12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89400" y="3556635"/>
                          <a:ext cx="2819400" cy="271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6.15pt;margin-top:27.95pt;height:214.15pt;width:222pt;z-index:251658240;mso-width-relative:page;mso-height-relative:page;" filled="f" stroked="t" coordsize="21600,21600" o:gfxdata="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jFgBZ2AAAAAoBAAAPAAAAAAAAAAEAIAAAACIAAABkcnMvZG93bnJl&#10;di54bWxQSwECFAAUAAAACACHTuJA1xeli/0BAACiAwAADgAAAAAAAAABACAAAAAn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615180" cy="227647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115570</wp:posOffset>
                </wp:positionV>
                <wp:extent cx="4445" cy="866775"/>
                <wp:effectExtent l="48895" t="0" r="51435" b="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5250" y="5784850"/>
                          <a:ext cx="4445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7.15pt;margin-top:9.1pt;height:68.25pt;width:0.35pt;z-index:251675648;mso-width-relative:page;mso-height-relative:page;" filled="f" stroked="t" coordsize="21600,21600" o:gfxdata="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dgCTtkAAAAKAQAADwAAAAAAAAABACAAAAAiAAAAZHJzL2Rv&#10;d25yZXYueG1sUEsBAhQAFAAAAAgAh07iQMPrccoAAgAAqgMAAA4AAAAAAAAAAQAgAAAAKA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3232785</wp:posOffset>
                </wp:positionH>
                <wp:positionV relativeFrom="paragraph">
                  <wp:posOffset>127000</wp:posOffset>
                </wp:positionV>
                <wp:extent cx="828040" cy="3175"/>
                <wp:effectExtent l="0" t="46355" r="635" b="5524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</wps:cNvCnPr>
                      <wps:spPr>
                        <a:xfrm>
                          <a:off x="4375785" y="5796280"/>
                          <a:ext cx="82804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4.55pt;margin-top:10pt;height:0.25pt;width:65.2pt;z-index:251674624;mso-width-relative:page;mso-height-relative:page;" filled="f" stroked="t" coordsize="21600,21600" o:gfxdata="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Jn/vPVAAAACQEAAA8AAAAAAAAAAQAgAAAAIgAA&#10;AGRycy9kb3ducmV2LnhtbFBLAQIUABQAAAAIAIdO4kDBw3t8CwIAAMcDAAAOAAAAAAAAAAEAIAAA&#10;ACQ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4189730</wp:posOffset>
                </wp:positionH>
                <wp:positionV relativeFrom="paragraph">
                  <wp:posOffset>51435</wp:posOffset>
                </wp:positionV>
                <wp:extent cx="1095375" cy="586105"/>
                <wp:effectExtent l="4445" t="4445" r="5080" b="952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32730" y="5918835"/>
                          <a:ext cx="1095375" cy="58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  <w:t>按钮点击响应函数：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9.9pt;margin-top:4.05pt;height:46.15pt;width:86.25pt;z-index:251677696;mso-width-relative:page;mso-height-relative:page;" fillcolor="#FFFFFF [3201]" filled="t" stroked="t" coordsize="21600,21600" o:gfxdata="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v31X01QAAAAkBAAAPAAAAAAAAAAEA&#10;IAAAACIAAABkcnMvZG93bnJldi54bWxQSwECFAAUAAAACACHTuJAsjD76ksCAAB3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  <w:t>按钮点击响应函数：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/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2970530</wp:posOffset>
                </wp:positionH>
                <wp:positionV relativeFrom="paragraph">
                  <wp:posOffset>784860</wp:posOffset>
                </wp:positionV>
                <wp:extent cx="0" cy="356870"/>
                <wp:effectExtent l="48895" t="0" r="55880" b="508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13530" y="744474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3.9pt;margin-top:61.8pt;height:28.1pt;width:0pt;z-index:251676672;mso-width-relative:page;mso-height-relative:page;" filled="f" stroked="t" coordsize="21600,21600" o:gfxdata="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bGz7L2AAAAAsBAAAPAAAAAAAAAAEAIAAAACIAAABkcnMvZG93&#10;bnJldi54bWxQSwECFAAUAAAACACHTuJACk89EQACAACnAwAADgAAAAAAAAABACAAAAAn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1135" cy="692150"/>
            <wp:effectExtent l="0" t="0" r="5715" b="317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33" w:firstLineChars="0"/>
        <w:jc w:val="left"/>
        <w:rPr>
          <w:lang w:val="en-US" w:eastAsia="zh-CN"/>
        </w:rPr>
      </w:pPr>
    </w:p>
    <w:p>
      <w:pPr>
        <w:ind w:firstLine="433" w:firstLineChars="0"/>
        <w:jc w:val="left"/>
        <w:rPr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8557E"/>
        <w:spacing w:before="75" w:beforeAutospacing="0" w:after="75" w:afterAutospacing="0" w:line="11" w:lineRule="atLeast"/>
        <w:ind w:left="0" w:right="0" w:firstLine="0"/>
        <w:rPr>
          <w:rFonts w:ascii="Verdana" w:hAnsi="Verdana" w:cs="Verdana"/>
          <w:i w:val="0"/>
          <w:caps w:val="0"/>
          <w:color w:val="FFFF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FFFF00"/>
          <w:spacing w:val="0"/>
          <w:sz w:val="18"/>
          <w:szCs w:val="18"/>
          <w:shd w:val="clear" w:fill="28557E"/>
        </w:rPr>
        <w:t>S</w:t>
      </w:r>
      <w:r>
        <w:rPr>
          <w:rFonts w:hint="default" w:ascii="Verdana" w:hAnsi="Verdana" w:cs="Verdana"/>
          <w:i w:val="0"/>
          <w:caps w:val="0"/>
          <w:color w:val="FFFF00"/>
          <w:spacing w:val="0"/>
          <w:sz w:val="21"/>
          <w:szCs w:val="21"/>
          <w:shd w:val="clear" w:fill="28557E"/>
        </w:rPr>
        <w:t>haredPreferences类，它是一个轻量级的存储类，特别适合用于保存软件配置参数。</w:t>
      </w:r>
    </w:p>
    <w:p>
      <w:pPr>
        <w:pStyle w:val="3"/>
        <w:keepNext w:val="0"/>
        <w:keepLines w:val="0"/>
        <w:widowControl/>
        <w:suppressLineNumbers w:val="0"/>
        <w:shd w:val="clear" w:fill="28557E"/>
        <w:spacing w:before="75" w:beforeAutospacing="0" w:after="75" w:afterAutospacing="0" w:line="11" w:lineRule="atLeast"/>
        <w:ind w:left="0" w:right="0" w:firstLine="0"/>
        <w:rPr>
          <w:rFonts w:hint="default" w:ascii="Verdana" w:hAnsi="Verdana" w:cs="Verdana"/>
          <w:i w:val="0"/>
          <w:caps w:val="0"/>
          <w:color w:val="FFFF00"/>
          <w:spacing w:val="0"/>
          <w:sz w:val="21"/>
          <w:szCs w:val="21"/>
          <w:shd w:val="clear" w:fill="28557E"/>
        </w:rPr>
      </w:pPr>
      <w:r>
        <w:rPr>
          <w:rFonts w:hint="default" w:ascii="Verdana" w:hAnsi="Verdana" w:cs="Verdana"/>
          <w:i w:val="0"/>
          <w:caps w:val="0"/>
          <w:color w:val="FFFF00"/>
          <w:spacing w:val="0"/>
          <w:sz w:val="21"/>
          <w:szCs w:val="21"/>
          <w:shd w:val="clear" w:fill="28557E"/>
        </w:rPr>
        <w:t>SharedPreferences保存数据，其背后是用xml文件存放数据，文件存放在/data/data/&lt;package name&gt;/shared_prefs目录下</w:t>
      </w:r>
    </w:p>
    <w:p>
      <w:pPr>
        <w:pStyle w:val="3"/>
        <w:keepNext w:val="0"/>
        <w:keepLines w:val="0"/>
        <w:widowControl/>
        <w:suppressLineNumbers w:val="0"/>
        <w:shd w:val="clear" w:fill="28557E"/>
        <w:spacing w:before="75" w:beforeAutospacing="0" w:after="75" w:afterAutospacing="0" w:line="11" w:lineRule="atLeast"/>
        <w:ind w:left="0" w:right="0" w:firstLine="0"/>
        <w:rPr>
          <w:rFonts w:hint="eastAsia" w:ascii="Verdana" w:hAnsi="Verdana" w:cs="Verdana" w:eastAsiaTheme="minorEastAsia"/>
          <w:i w:val="0"/>
          <w:caps w:val="0"/>
          <w:color w:val="FFFF00"/>
          <w:spacing w:val="0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FFFF00"/>
          <w:spacing w:val="0"/>
          <w:sz w:val="20"/>
          <w:szCs w:val="20"/>
          <w:shd w:val="clear" w:fill="28557E"/>
        </w:rPr>
        <w:t>getSharedPreferences(name,mode)</w:t>
      </w:r>
      <w:r>
        <w:rPr>
          <w:rFonts w:hint="eastAsia" w:ascii="Verdana" w:hAnsi="Verdana" w:cs="Verdana"/>
          <w:i w:val="0"/>
          <w:caps w:val="0"/>
          <w:color w:val="FFFF00"/>
          <w:spacing w:val="0"/>
          <w:sz w:val="20"/>
          <w:szCs w:val="20"/>
          <w:shd w:val="clear" w:fill="28557E"/>
          <w:lang w:val="en-US" w:eastAsia="zh-CN"/>
        </w:rPr>
        <w:t>方法解析：</w:t>
      </w:r>
    </w:p>
    <w:p>
      <w:pPr>
        <w:pStyle w:val="3"/>
        <w:keepNext w:val="0"/>
        <w:keepLines w:val="0"/>
        <w:widowControl/>
        <w:suppressLineNumbers w:val="0"/>
        <w:shd w:val="clear" w:fill="28557E"/>
        <w:spacing w:before="75" w:beforeAutospacing="0" w:after="75" w:afterAutospacing="0" w:line="11" w:lineRule="atLeast"/>
        <w:ind w:left="0" w:right="0" w:firstLine="0"/>
        <w:rPr>
          <w:rFonts w:hint="default" w:ascii="Verdana" w:hAnsi="Verdana" w:cs="Verdana"/>
          <w:i w:val="0"/>
          <w:caps w:val="0"/>
          <w:color w:val="FFFF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FFFF00"/>
          <w:spacing w:val="0"/>
          <w:sz w:val="20"/>
          <w:szCs w:val="20"/>
          <w:shd w:val="clear" w:fill="28557E"/>
        </w:rPr>
        <w:t>方法的第一个参数用于指定该文件的名称，名称不用带后缀，后缀会由Android自动加上；</w:t>
      </w:r>
    </w:p>
    <w:p>
      <w:pPr>
        <w:pStyle w:val="3"/>
        <w:keepNext w:val="0"/>
        <w:keepLines w:val="0"/>
        <w:widowControl/>
        <w:suppressLineNumbers w:val="0"/>
        <w:shd w:val="clear" w:fill="28557E"/>
        <w:spacing w:before="75" w:beforeAutospacing="0" w:after="75" w:afterAutospacing="0" w:line="11" w:lineRule="atLeast"/>
        <w:ind w:left="0" w:right="0" w:firstLine="0"/>
        <w:rPr>
          <w:rFonts w:hint="default" w:ascii="Verdana" w:hAnsi="Verdana" w:cs="Verdana"/>
          <w:i w:val="0"/>
          <w:caps w:val="0"/>
          <w:color w:val="FFFF00"/>
          <w:spacing w:val="0"/>
          <w:sz w:val="20"/>
          <w:szCs w:val="20"/>
          <w:shd w:val="clear" w:fill="28557E"/>
        </w:rPr>
      </w:pPr>
      <w:r>
        <w:rPr>
          <w:rFonts w:hint="default" w:ascii="Verdana" w:hAnsi="Verdana" w:cs="Verdana"/>
          <w:i w:val="0"/>
          <w:caps w:val="0"/>
          <w:color w:val="FFFF00"/>
          <w:spacing w:val="0"/>
          <w:sz w:val="20"/>
          <w:szCs w:val="20"/>
          <w:shd w:val="clear" w:fill="28557E"/>
        </w:rPr>
        <w:t>方法的第二个参数指定文件的操作模式，共有四种操作模式。</w:t>
      </w:r>
    </w:p>
    <w:p>
      <w:pPr>
        <w:pStyle w:val="3"/>
        <w:keepNext w:val="0"/>
        <w:keepLines w:val="0"/>
        <w:widowControl/>
        <w:suppressLineNumbers w:val="0"/>
        <w:shd w:val="clear" w:fill="28557E"/>
        <w:spacing w:before="75" w:beforeAutospacing="0" w:after="75" w:afterAutospacing="0" w:line="11" w:lineRule="atLeast"/>
        <w:ind w:left="0" w:right="0" w:firstLine="0"/>
        <w:rPr>
          <w:rFonts w:hint="default" w:ascii="Verdana" w:hAnsi="Verdana" w:cs="Verdana"/>
          <w:i w:val="0"/>
          <w:caps w:val="0"/>
          <w:color w:val="FFFF00"/>
          <w:spacing w:val="0"/>
          <w:sz w:val="44"/>
          <w:szCs w:val="44"/>
          <w:shd w:val="clear" w:fill="28557E"/>
        </w:rPr>
      </w:pPr>
      <w:r>
        <w:rPr>
          <w:rFonts w:ascii="Verdana" w:hAnsi="Verdana" w:eastAsia="宋体" w:cs="Verdana"/>
          <w:i w:val="0"/>
          <w:caps w:val="0"/>
          <w:color w:val="FFFF00"/>
          <w:spacing w:val="0"/>
          <w:sz w:val="21"/>
          <w:szCs w:val="21"/>
          <w:shd w:val="clear" w:fill="28557E"/>
        </w:rPr>
        <w:t>MODE_PRIVATE: 私有方式存储,其他应用无法访问</w:t>
      </w:r>
    </w:p>
    <w:p>
      <w:pPr>
        <w:jc w:val="left"/>
        <w:rPr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利用sharedPreference类获取数据的方法：</w:t>
      </w:r>
    </w:p>
    <w:p>
      <w:pPr>
        <w:pStyle w:val="3"/>
        <w:keepNext w:val="0"/>
        <w:keepLines w:val="0"/>
        <w:widowControl/>
        <w:suppressLineNumbers w:val="0"/>
        <w:shd w:val="clear" w:fill="28557E"/>
        <w:spacing w:before="75" w:beforeAutospacing="0" w:after="75" w:afterAutospacing="0" w:line="11" w:lineRule="atLeast"/>
        <w:ind w:left="0" w:right="0" w:firstLine="0"/>
        <w:rPr>
          <w:rFonts w:hint="default" w:ascii="Verdana" w:hAnsi="Verdana" w:cs="Verdana"/>
          <w:i w:val="0"/>
          <w:caps w:val="0"/>
          <w:color w:val="FFFF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FFFF00"/>
          <w:spacing w:val="0"/>
          <w:sz w:val="16"/>
          <w:szCs w:val="16"/>
          <w:shd w:val="clear" w:fill="28557E"/>
        </w:rPr>
        <w:t>SharedPreferences</w:t>
      </w:r>
      <w:r>
        <w:rPr>
          <w:rFonts w:hint="eastAsia" w:ascii="Verdana" w:hAnsi="Verdana" w:cs="Verdana"/>
          <w:i w:val="0"/>
          <w:caps w:val="0"/>
          <w:color w:val="FFFF00"/>
          <w:spacing w:val="0"/>
          <w:sz w:val="16"/>
          <w:szCs w:val="16"/>
          <w:shd w:val="clear" w:fill="28557E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FFFF00"/>
          <w:spacing w:val="0"/>
          <w:sz w:val="16"/>
          <w:szCs w:val="16"/>
          <w:shd w:val="clear" w:fill="28557E"/>
        </w:rPr>
        <w:t>share=getSharedPreferences("Acitivity",Activity.MODE_WORLD_READABLE);</w:t>
      </w:r>
    </w:p>
    <w:p>
      <w:pPr>
        <w:pStyle w:val="3"/>
        <w:keepNext w:val="0"/>
        <w:keepLines w:val="0"/>
        <w:widowControl/>
        <w:suppressLineNumbers w:val="0"/>
        <w:shd w:val="clear" w:fill="28557E"/>
        <w:spacing w:before="75" w:beforeAutospacing="0" w:after="75" w:afterAutospacing="0" w:line="11" w:lineRule="atLeast"/>
        <w:ind w:left="0" w:right="0" w:firstLine="0"/>
        <w:rPr>
          <w:rFonts w:hint="default" w:ascii="Verdana" w:hAnsi="Verdana" w:cs="Verdana"/>
          <w:i w:val="0"/>
          <w:caps w:val="0"/>
          <w:color w:val="FFFF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FFFF00"/>
          <w:spacing w:val="0"/>
          <w:sz w:val="21"/>
          <w:szCs w:val="21"/>
          <w:shd w:val="clear" w:fill="28557E"/>
        </w:rPr>
        <w:t>int i=share.getInt("i",0);</w:t>
      </w:r>
    </w:p>
    <w:p>
      <w:pPr>
        <w:pStyle w:val="3"/>
        <w:keepNext w:val="0"/>
        <w:keepLines w:val="0"/>
        <w:widowControl/>
        <w:suppressLineNumbers w:val="0"/>
        <w:shd w:val="clear" w:fill="28557E"/>
        <w:spacing w:before="75" w:beforeAutospacing="0" w:after="75" w:afterAutospacing="0" w:line="11" w:lineRule="atLeast"/>
        <w:ind w:left="0" w:right="0" w:firstLine="0"/>
        <w:rPr>
          <w:rFonts w:hint="default" w:ascii="Verdana" w:hAnsi="Verdana" w:cs="Verdana"/>
          <w:i w:val="0"/>
          <w:caps w:val="0"/>
          <w:color w:val="FFFF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FFFF00"/>
          <w:spacing w:val="0"/>
          <w:sz w:val="21"/>
          <w:szCs w:val="21"/>
          <w:shd w:val="clear" w:fill="28557E"/>
        </w:rPr>
        <w:t>String str=share.getString("str","");</w:t>
      </w:r>
    </w:p>
    <w:p>
      <w:pPr>
        <w:pStyle w:val="3"/>
        <w:keepNext w:val="0"/>
        <w:keepLines w:val="0"/>
        <w:widowControl/>
        <w:suppressLineNumbers w:val="0"/>
        <w:shd w:val="clear" w:fill="28557E"/>
        <w:spacing w:before="75" w:beforeAutospacing="0" w:after="75" w:afterAutospacing="0" w:line="11" w:lineRule="atLeast"/>
        <w:ind w:left="0" w:right="0" w:firstLine="0"/>
        <w:rPr>
          <w:rFonts w:hint="default" w:ascii="Verdana" w:hAnsi="Verdana" w:cs="Verdana"/>
          <w:i w:val="0"/>
          <w:caps w:val="0"/>
          <w:color w:val="FFFF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FFFF00"/>
          <w:spacing w:val="0"/>
          <w:sz w:val="21"/>
          <w:szCs w:val="21"/>
          <w:shd w:val="clear" w:fill="28557E"/>
        </w:rPr>
        <w:t>boolean flag=share.getBoolean("flag",false);</w:t>
      </w:r>
    </w:p>
    <w:p>
      <w:pPr>
        <w:pStyle w:val="3"/>
        <w:keepNext w:val="0"/>
        <w:keepLines w:val="0"/>
        <w:widowControl/>
        <w:suppressLineNumbers w:val="0"/>
        <w:shd w:val="clear" w:fill="28557E"/>
        <w:spacing w:before="75" w:beforeAutospacing="0" w:after="75" w:afterAutospacing="0" w:line="11" w:lineRule="atLeast"/>
        <w:ind w:left="0" w:right="0" w:firstLine="0"/>
        <w:rPr>
          <w:rFonts w:hint="default" w:ascii="Verdana" w:hAnsi="Verdana" w:cs="Verdana"/>
          <w:i w:val="0"/>
          <w:caps w:val="0"/>
          <w:color w:val="FFFF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FFFF00"/>
          <w:spacing w:val="0"/>
          <w:sz w:val="21"/>
          <w:szCs w:val="21"/>
          <w:shd w:val="clear" w:fill="28557E"/>
        </w:rPr>
        <w:t>getString()第二个参数为缺省值，如果preference中不存在该key，将返回缺省值</w:t>
      </w: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 w:eastAsiaTheme="minor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定义的函数名前面加类名表示：这个函数返回的是一个这个类的实例，这个函数括号中的参数就是这个类中类型的参数，如下：</w:t>
      </w:r>
    </w:p>
    <w:p>
      <w:pPr>
        <w:jc w:val="left"/>
      </w:pPr>
      <w:r>
        <w:drawing>
          <wp:inline distT="0" distB="0" distL="114300" distR="114300">
            <wp:extent cx="3796030" cy="381000"/>
            <wp:effectExtent l="0" t="0" r="4445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color w:val="FF0000"/>
          <w:sz w:val="21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121920</wp:posOffset>
                </wp:positionV>
                <wp:extent cx="5484495" cy="1877060"/>
                <wp:effectExtent l="6350" t="6350" r="14605" b="1206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4410" y="1915795"/>
                          <a:ext cx="5484495" cy="1877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7pt;margin-top:9.6pt;height:147.8pt;width:431.85pt;z-index:251678720;v-text-anchor:middle;mso-width-relative:page;mso-height-relative:page;" filled="f" stroked="t" coordsize="21600,21600" o:gfxdata="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No3ev2wAAAAoBAAAPAAAAAAAAAAEAIAAAACIAAABkcnMvZG93bnJl&#10;di54bWxQSwECFAAUAAAACACHTuJA9d2CcmwCAACsBAAADgAAAAAAAAABACAAAAAqAQAAZHJzL2Uy&#10;b0RvYy54bWxQSwUGAAAAAAYABgBZAQAAC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left"/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</w:rPr>
      </w:pPr>
      <w:r>
        <w:rPr>
          <w:rFonts w:ascii="Arial" w:hAnsi="Arial" w:eastAsia="Arial" w:cs="Arial"/>
          <w:i w:val="0"/>
          <w:caps w:val="0"/>
          <w:color w:val="FF0000"/>
          <w:spacing w:val="0"/>
          <w:sz w:val="21"/>
          <w:szCs w:val="21"/>
        </w:rPr>
        <w:t>try{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</w:rPr>
        <w:t>//代码区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</w:rPr>
        <w:t>}catch(Exception e){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</w:rPr>
        <w:t>//异常处理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</w:rPr>
        <w:t>}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</w:rPr>
        <w:t>代码区如果有错误，就会返回所写异常的处理。</w:t>
      </w:r>
    </w:p>
    <w:p>
      <w:pPr>
        <w:jc w:val="left"/>
        <w:rPr>
          <w:rFonts w:hint="default" w:ascii="Arial" w:hAnsi="Arial" w:eastAsia="Arial" w:cs="Arial"/>
          <w:i w:val="0"/>
          <w:caps w:val="0"/>
          <w:color w:val="FF0000"/>
          <w:spacing w:val="0"/>
          <w:sz w:val="44"/>
          <w:szCs w:val="44"/>
        </w:rPr>
      </w:pPr>
      <w:r>
        <w:rPr>
          <w:rFonts w:ascii="Arial" w:hAnsi="Arial" w:eastAsia="Arial" w:cs="Arial"/>
          <w:i w:val="0"/>
          <w:caps w:val="0"/>
          <w:color w:val="FF0000"/>
          <w:spacing w:val="0"/>
          <w:sz w:val="22"/>
          <w:szCs w:val="22"/>
        </w:rPr>
        <w:t>try catch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2"/>
          <w:szCs w:val="22"/>
        </w:rPr>
        <w:t> 是捕捉try部分的异常，当你没有try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2"/>
          <w:szCs w:val="22"/>
        </w:rPr>
        <w:t>catch的时候，如果出现异常则程序报错，加上try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2"/>
          <w:szCs w:val="22"/>
        </w:rPr>
        <w:t>catch，出现异常程序正常运行，只是把错误信息存储到Exception里，所以catch是用来提取异常信息的</w:t>
      </w:r>
    </w:p>
    <w:p>
      <w:pPr>
        <w:jc w:val="left"/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29210</wp:posOffset>
                </wp:positionV>
                <wp:extent cx="12065" cy="717550"/>
                <wp:effectExtent l="38735" t="0" r="53975" b="63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6975" y="3792855"/>
                          <a:ext cx="12065" cy="717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1pt;margin-top:2.3pt;height:56.5pt;width:0.95pt;z-index:251679744;mso-width-relative:page;mso-height-relative:page;" filled="f" stroked="t" coordsize="21600,21600" o:gfxdata="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ysTlXWAAAACQEAAA8AAAAAAAAAAQAgAAAAIgAAAGRycy9kb3ducmV2&#10;LnhtbFBLAQIUABQAAAAIAIdO4kDih8XD/gEAAKE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86360</wp:posOffset>
                </wp:positionV>
                <wp:extent cx="975995" cy="269875"/>
                <wp:effectExtent l="4445" t="5080" r="10160" b="1079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89095" y="4039870"/>
                          <a:ext cx="97599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  <w:t>try catch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6pt;margin-top:6.8pt;height:21.25pt;width:76.85pt;z-index:251680768;mso-width-relative:page;mso-height-relative:page;" fillcolor="#FFFFFF [3201]" filled="t" stroked="t" coordsize="21600,21600" o:gfxdata="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ZJHD9oAAAAJAQAADwAAAAAAAAABACAA&#10;AAAiAAAAZHJzL2Rvd25yZXYueG1sUEsBAhQAFAAAAAgAh07iQEoNLVtEAgAAdwQAAA4AAAAAAAAA&#10;AQAgAAAAKQEAAGRycy9lMm9Eb2MueG1sUEsFBgAAAAAGAAYAWQEAAN8FAAAAAA==&#10;">
                <v:fill on="t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  <w:t>try catch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</w:rPr>
      </w:pPr>
    </w:p>
    <w:p>
      <w:pPr>
        <w:jc w:val="left"/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FF00"/>
          <w:sz w:val="20"/>
          <w:szCs w:val="20"/>
          <w:shd w:val="clear" w:fill="2B2B2B"/>
          <w:lang w:val="en-US" w:eastAsia="zh-CN"/>
        </w:rPr>
      </w:pPr>
      <w:r>
        <w:rPr>
          <w:rFonts w:hint="eastAsia" w:cs="宋体"/>
          <w:color w:val="FFFF00"/>
          <w:sz w:val="20"/>
          <w:szCs w:val="20"/>
          <w:shd w:val="clear" w:fill="2B2B2B"/>
          <w:lang w:val="en-US" w:eastAsia="zh-CN"/>
        </w:rPr>
        <w:t>try{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FF00"/>
          <w:sz w:val="20"/>
          <w:szCs w:val="20"/>
          <w:shd w:val="clear" w:fill="2B2B2B"/>
          <w:lang w:val="en-US" w:eastAsia="zh-CN"/>
        </w:rPr>
      </w:pPr>
      <w:r>
        <w:rPr>
          <w:rFonts w:hint="eastAsia" w:cs="宋体"/>
          <w:color w:val="FFFF00"/>
          <w:sz w:val="20"/>
          <w:szCs w:val="20"/>
          <w:shd w:val="clear" w:fill="2B2B2B"/>
          <w:lang w:val="en-US" w:eastAsia="zh-CN"/>
        </w:rPr>
        <w:t>……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1"/>
          <w:szCs w:val="11"/>
        </w:rPr>
      </w:pPr>
      <w:r>
        <w:rPr>
          <w:rFonts w:hint="eastAsia" w:cs="宋体"/>
          <w:color w:val="FFFF00"/>
          <w:sz w:val="20"/>
          <w:szCs w:val="20"/>
          <w:shd w:val="clear" w:fill="2B2B2B"/>
          <w:lang w:val="en-US" w:eastAsia="zh-CN"/>
        </w:rPr>
        <w:t>}</w:t>
      </w:r>
      <w:r>
        <w:rPr>
          <w:rFonts w:hint="eastAsia" w:ascii="宋体" w:hAnsi="宋体" w:eastAsia="宋体" w:cs="宋体"/>
          <w:color w:val="FFFF00"/>
          <w:sz w:val="20"/>
          <w:szCs w:val="20"/>
          <w:shd w:val="clear" w:fill="2B2B2B"/>
        </w:rPr>
        <w:t>catch (XmlPullParserException e) {</w:t>
      </w:r>
      <w:r>
        <w:rPr>
          <w:rFonts w:hint="eastAsia" w:ascii="宋体" w:hAnsi="宋体" w:eastAsia="宋体" w:cs="宋体"/>
          <w:color w:val="FFFF00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FF00"/>
          <w:sz w:val="20"/>
          <w:szCs w:val="20"/>
          <w:shd w:val="clear" w:fill="2B2B2B"/>
        </w:rPr>
        <w:t xml:space="preserve">    e.printStackTrace();</w:t>
      </w:r>
      <w:r>
        <w:rPr>
          <w:rFonts w:hint="eastAsia" w:ascii="宋体" w:hAnsi="宋体" w:eastAsia="宋体" w:cs="宋体"/>
          <w:color w:val="FFFF00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FF00"/>
          <w:sz w:val="20"/>
          <w:szCs w:val="20"/>
          <w:shd w:val="clear" w:fill="2B2B2B"/>
        </w:rPr>
        <w:t>} catch (IOException e) {</w:t>
      </w:r>
      <w:r>
        <w:rPr>
          <w:rFonts w:hint="eastAsia" w:ascii="宋体" w:hAnsi="宋体" w:eastAsia="宋体" w:cs="宋体"/>
          <w:color w:val="FFFF00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FF00"/>
          <w:sz w:val="20"/>
          <w:szCs w:val="20"/>
          <w:shd w:val="clear" w:fill="2B2B2B"/>
        </w:rPr>
        <w:t xml:space="preserve">    e.printStackTrace();</w:t>
      </w:r>
      <w:r>
        <w:rPr>
          <w:rFonts w:hint="eastAsia" w:ascii="宋体" w:hAnsi="宋体" w:eastAsia="宋体" w:cs="宋体"/>
          <w:color w:val="CC7832"/>
          <w:sz w:val="11"/>
          <w:szCs w:val="1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FF00"/>
          <w:sz w:val="28"/>
          <w:szCs w:val="28"/>
          <w:shd w:val="clear" w:fill="2B2B2B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文本和图片控件也可以像数赋值操作或者指针一样，指向新的标签：</w:t>
      </w: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1322705</wp:posOffset>
                </wp:positionV>
                <wp:extent cx="2543175" cy="824230"/>
                <wp:effectExtent l="4445" t="4445" r="5080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6530" y="2633345"/>
                          <a:ext cx="2543175" cy="824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  <w:t>这几个是新定义的private TextView 和ImageView，可以直接用之前存在的指向标签。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9pt;margin-top:104.15pt;height:64.9pt;width:200.25pt;z-index:251670528;mso-width-relative:page;mso-height-relative:page;" fillcolor="#FFFFFF [3201]" filled="t" stroked="t" coordsize="21600,21600" o:gfxdata="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1hQxjWAAAACgEAAA8AAAAAAAAAAQAg&#10;AAAAIgAAAGRycy9kb3ducmV2LnhtbFBLAQIUABQAAAAIAIdO4kBAfKsMSQIAAH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  <w:t>这几个是新定义的private TextView 和ImageView，可以直接用之前存在的指向标签。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332105</wp:posOffset>
                </wp:positionV>
                <wp:extent cx="404495" cy="885825"/>
                <wp:effectExtent l="4445" t="1905" r="10160" b="762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31850" y="1647825"/>
                          <a:ext cx="404495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.9pt;margin-top:26.15pt;height:69.75pt;width:31.85pt;z-index:251669504;mso-width-relative:page;mso-height-relative:page;" filled="f" stroked="t" coordsize="21600,21600" o:gfxdata="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I1Pi9cAAAAJAQAADwAAAAAAAAABACAAAAAiAAAAZHJzL2Rvd25yZXYu&#10;eG1sUEsBAhQAFAAAAAgAh07iQD1jvjf8AQAAoQMAAA4AAAAAAAAAAQAgAAAAJ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114925" cy="752475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27305</wp:posOffset>
                </wp:positionV>
                <wp:extent cx="1323975" cy="575945"/>
                <wp:effectExtent l="5080" t="4445" r="4445" b="1016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27880" y="3106420"/>
                          <a:ext cx="1323975" cy="575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  <w:t>并且可以使用setText的方法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pt;margin-top:2.15pt;height:45.35pt;width:104.25pt;z-index:251673600;mso-width-relative:page;mso-height-relative:page;" fillcolor="#FFFFFF [3201]" filled="t" stroked="t" coordsize="21600,21600" o:gfxdata="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UAT27WAAAACAEAAA8AAAAAAAAAAQAg&#10;AAAAIgAAAGRycy9kb3ducmV2LnhtbFBLAQIUABQAAAAIAIdO4kBhL7N4SQIAAH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  <w:t>并且可以使用setText的方法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31750</wp:posOffset>
                </wp:positionV>
                <wp:extent cx="638175" cy="762000"/>
                <wp:effectExtent l="3810" t="3175" r="5715" b="63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94150" y="3125470"/>
                          <a:ext cx="638175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4.5pt;margin-top:2.5pt;height:60pt;width:50.25pt;z-index:251671552;mso-width-relative:page;mso-height-relative:page;" filled="f" stroked="t" coordsize="21600,21600" o:gfxdata="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2wkkcNYAAAAJAQAADwAAAAAAAAABACAAAAAiAAAAZHJzL2Rvd25yZXYu&#10;eG1sUEsBAhQAFAAAAAgAh07iQJzdn5H9AQAAog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3089275</wp:posOffset>
                </wp:positionH>
                <wp:positionV relativeFrom="paragraph">
                  <wp:posOffset>114300</wp:posOffset>
                </wp:positionV>
                <wp:extent cx="414655" cy="0"/>
                <wp:effectExtent l="0" t="48895" r="4445" b="558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5625" y="3458845"/>
                          <a:ext cx="4146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3.25pt;margin-top:9pt;height:0pt;width:32.65pt;z-index:251672576;mso-width-relative:page;mso-height-relative:page;" filled="f" stroked="t" coordsize="21600,21600" o:gfxdata="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hFk7m1AAAAAkBAAAPAAAAAAAAAAEAIAAAACIAAABkcnMvZG93bnJldi54bWxQ&#10;SwECFAAUAAAACACHTuJAhMjYy/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358"/>
        </w:tabs>
        <w:jc w:val="left"/>
      </w:pPr>
      <w:r>
        <w:rPr>
          <w:rFonts w:hint="eastAsia"/>
          <w:lang w:val="en-US" w:eastAsia="zh-CN"/>
        </w:rPr>
        <w:t xml:space="preserve">                                       </w:t>
      </w:r>
      <w:r>
        <w:drawing>
          <wp:inline distT="0" distB="0" distL="114300" distR="114300">
            <wp:extent cx="2324100" cy="271780"/>
            <wp:effectExtent l="0" t="0" r="0" b="444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22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22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  <w:t>解析xml格式的数据：</w:t>
      </w: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473075</wp:posOffset>
                </wp:positionV>
                <wp:extent cx="107315" cy="1000125"/>
                <wp:effectExtent l="40005" t="635" r="5080" b="889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01470" y="2311400"/>
                          <a:ext cx="107315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6.4pt;margin-top:37.25pt;height:78.75pt;width:8.45pt;z-index:251681792;mso-width-relative:page;mso-height-relative:page;" filled="f" stroked="t" coordsize="21600,21600" o:gfxdata="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V2KF9gAAAAKAQAADwAAAAAAAAABACAAAAAiAAAAZHJz&#10;L2Rvd25yZXYueG1sUEsBAhQAFAAAAAgAh07iQI/y9L4EAgAArQ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577080" cy="923925"/>
            <wp:effectExtent l="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574040</wp:posOffset>
                </wp:positionV>
                <wp:extent cx="5131435" cy="2118995"/>
                <wp:effectExtent l="4445" t="4445" r="7620" b="1016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6660" y="2875280"/>
                          <a:ext cx="5131435" cy="2118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00B05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22"/>
                                <w:szCs w:val="28"/>
                                <w:lang w:val="en-US" w:eastAsia="zh-CN"/>
                              </w:rPr>
                              <w:t>首先获取到一个xmlPullParserFactory的实例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00B05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22"/>
                                <w:szCs w:val="28"/>
                                <w:lang w:val="en-US" w:eastAsia="zh-CN"/>
                              </w:rPr>
                              <w:t>然后利用这个实例获取得到XmlPullParser对象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00B05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22"/>
                                <w:szCs w:val="28"/>
                                <w:lang w:val="en-US" w:eastAsia="zh-CN"/>
                              </w:rPr>
                              <w:t>然后调用XmlPullParser的setInput（）方法将服务器返回的xml数据设置进去就可以开始解析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00B05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22"/>
                                <w:szCs w:val="28"/>
                                <w:lang w:val="en-US" w:eastAsia="zh-CN"/>
                              </w:rPr>
                              <w:t>通过getEventType（）可以得到当前的解析事件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00B05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22"/>
                                <w:szCs w:val="28"/>
                                <w:lang w:val="en-US" w:eastAsia="zh-CN"/>
                              </w:rPr>
                              <w:t>然后在一个while循环中不断进行解析，如果当前的解析事件不等于XmlPullParser.END_DOCUMENT,说明解析工作还没有完成，调用next（）方法可以获取下一个解析事件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00B05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22"/>
                                <w:szCs w:val="28"/>
                                <w:lang w:val="en-US" w:eastAsia="zh-CN"/>
                              </w:rPr>
                              <w:t>在while循环中，我们通过getName（）方法得到当前节点的名字，满足设定的条件后，就调用nextText（）方法来获取节点内具体的内容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8pt;margin-top:45.2pt;height:166.85pt;width:404.05pt;z-index:251682816;mso-width-relative:page;mso-height-relative:page;" fillcolor="#FFFFFF [3201]" filled="t" stroked="t" coordsize="21600,21600" o:gfxdata="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NwfxHYAAAACQEAAA8AAAAAAAAA&#10;AQAgAAAAIgAAAGRycy9kb3ducmV2LnhtbFBLAQIUABQAAAAIAIdO4kCLd+PkSgIAAHkEAAAOAAAA&#10;AAAAAAEAIAAAACcBAABkcnMvZTJvRG9jLnhtbFBLBQYAAAAABgAGAFkBAADjBQAAAAA=&#10;">
                <v:fill on="t" focussize="0,0"/>
                <v:stroke weight="0.5pt" color="#C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00B05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22"/>
                          <w:szCs w:val="28"/>
                          <w:lang w:val="en-US" w:eastAsia="zh-CN"/>
                        </w:rPr>
                        <w:t>首先获取到一个xmlPullParserFactory的实例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00B05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22"/>
                          <w:szCs w:val="28"/>
                          <w:lang w:val="en-US" w:eastAsia="zh-CN"/>
                        </w:rPr>
                        <w:t>然后利用这个实例获取得到XmlPullParser对象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00B05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22"/>
                          <w:szCs w:val="28"/>
                          <w:lang w:val="en-US" w:eastAsia="zh-CN"/>
                        </w:rPr>
                        <w:t>然后调用XmlPullParser的setInput（）方法将服务器返回的xml数据设置进去就可以开始解析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00B05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22"/>
                          <w:szCs w:val="28"/>
                          <w:lang w:val="en-US" w:eastAsia="zh-CN"/>
                        </w:rPr>
                        <w:t>通过getEventType（）可以得到当前的解析事件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00B05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22"/>
                          <w:szCs w:val="28"/>
                          <w:lang w:val="en-US" w:eastAsia="zh-CN"/>
                        </w:rPr>
                        <w:t>然后在一个while循环中不断进行解析，如果当前的解析事件不等于XmlPullParser.END_DOCUMENT,说明解析工作还没有完成，调用next（）方法可以获取下一个解析事件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00B05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22"/>
                          <w:szCs w:val="28"/>
                          <w:lang w:val="en-US" w:eastAsia="zh-CN"/>
                        </w:rPr>
                        <w:t>在while循环中，我们通过getName（）方法得到当前节点的名字，满足设定的条件后，就调用nextText（）方法来获取节点内具体的内容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154940</wp:posOffset>
                </wp:positionV>
                <wp:extent cx="12065" cy="1575435"/>
                <wp:effectExtent l="37465" t="0" r="55245" b="571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3405" y="3843020"/>
                          <a:ext cx="12065" cy="1575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5.15pt;margin-top:12.2pt;height:124.05pt;width:0.95pt;z-index:251684864;mso-width-relative:page;mso-height-relative:page;" filled="f" stroked="t" coordsize="21600,21600" o:gfxdata="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XnsOl1wAAAAoBAAAPAAAAAAAAAAEAIAAAACIAAABkcnMvZG93bnJl&#10;di54bWxQSwECFAAUAAAACACHTuJAG+dpJv4BAACi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2540</wp:posOffset>
                </wp:positionV>
                <wp:extent cx="1984375" cy="269875"/>
                <wp:effectExtent l="4445" t="4445" r="11430" b="1143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2780" y="5077460"/>
                          <a:ext cx="19843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BF9000" w:themeColor="accent4" w:themeShade="BF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22"/>
                                <w:szCs w:val="28"/>
                                <w:lang w:val="en-US" w:eastAsia="zh-CN"/>
                              </w:rPr>
                              <w:t>解析事件所得到的EventType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4pt;margin-top:0.2pt;height:21.25pt;width:156.25pt;z-index:251685888;mso-width-relative:page;mso-height-relative:page;" fillcolor="#FFFFFF [3201]" filled="t" stroked="t" coordsize="21600,21600" o:gfxdata="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LPe79cAAAAHAQAADwAAAAAAAAABACAA&#10;AAAiAAAAZHJzL2Rvd25yZXYueG1sUEsBAhQAFAAAAAgAh07iQE5FgOxHAgAAeAQAAA4AAAAAAAAA&#10;AQAgAAAAJgEAAGRycy9lMm9Eb2MueG1sUEsFBgAAAAAGAAYAWQEAAN8FAAAAAA==&#10;">
                <v:fill on="t" focussize="0,0"/>
                <v:stroke weight="0.5pt" color="#C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BF9000" w:themeColor="accent4" w:themeShade="BF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22"/>
                          <w:szCs w:val="28"/>
                          <w:lang w:val="en-US" w:eastAsia="zh-CN"/>
                        </w:rPr>
                        <w:t>解析事件所得到的EventType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180975</wp:posOffset>
                </wp:positionV>
                <wp:extent cx="5302250" cy="996315"/>
                <wp:effectExtent l="6350" t="6350" r="6350" b="698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5535" y="5057775"/>
                          <a:ext cx="5302250" cy="996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5pt;margin-top:14.25pt;height:78.45pt;width:417.5pt;z-index:251683840;v-text-anchor:middle;mso-width-relative:page;mso-height-relative:page;" filled="f" stroked="t" coordsize="21600,21600" o:gfxdata="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x&#10;iaX/1gAAAAkBAAAPAAAAAAAAAAEAIAAAACIAAABkcnMvZG93bnJldi54bWxQSwECFAAUAAAACACH&#10;TuJAgl0pvl8CAACLBAAADgAAAAAAAAABACAAAAAlAQAAZHJzL2Uyb0RvYy54bWxQSwUGAAAAAAYA&#10;BgBZAQAA9gUAAAAA&#10;">
                <v:fill on="f" focussize="0,0"/>
                <v:stroke weight="1pt" color="#0070C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left"/>
      </w:pPr>
      <w:r>
        <w:drawing>
          <wp:inline distT="0" distB="0" distL="114300" distR="114300">
            <wp:extent cx="5269865" cy="882650"/>
            <wp:effectExtent l="0" t="0" r="6985" b="317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  <w:t>While循环的使用：</w:t>
      </w:r>
    </w:p>
    <w:p>
      <w:pPr>
        <w:jc w:val="left"/>
      </w:pPr>
      <w:r>
        <w:drawing>
          <wp:inline distT="0" distB="0" distL="114300" distR="114300">
            <wp:extent cx="5269865" cy="3594735"/>
            <wp:effectExtent l="0" t="0" r="6985" b="5715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3550285</wp:posOffset>
                </wp:positionH>
                <wp:positionV relativeFrom="paragraph">
                  <wp:posOffset>509270</wp:posOffset>
                </wp:positionV>
                <wp:extent cx="1102995" cy="706120"/>
                <wp:effectExtent l="4445" t="4445" r="6985" b="1333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9160" y="5671185"/>
                          <a:ext cx="1102995" cy="70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  <w:t>每次break之后，取下一个事件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55pt;margin-top:40.1pt;height:55.6pt;width:86.85pt;z-index:251687936;mso-width-relative:page;mso-height-relative:page;" fillcolor="#FFFFFF [3201]" filled="t" stroked="t" coordsize="21600,21600" o:gfxdata="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GwHSbXAAAACgEAAA8AAAAA&#10;AAAAAQAgAAAAIgAAAGRycy9kb3ducmV2LnhtbFBLAQIUABQAAAAIAIdO4kCvTujCTgIAAHcEAAAO&#10;AAAAAAAAAAEAIAAAACY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  <w:t>每次break之后，取下一个事件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802640</wp:posOffset>
                </wp:positionV>
                <wp:extent cx="583565" cy="241935"/>
                <wp:effectExtent l="1905" t="12700" r="5080" b="1206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30345" y="5877560"/>
                          <a:ext cx="583565" cy="241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7.35pt;margin-top:63.2pt;height:19.05pt;width:45.95pt;z-index:251686912;mso-width-relative:page;mso-height-relative:page;" filled="f" stroked="t" coordsize="21600,21600" o:gfxdata="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wv/1dgAAAALAQAADwAAAAAAAAABACAAAAAiAAAA&#10;ZHJzL2Rvd25yZXYueG1sUEsBAhQAFAAAAAgAh07iQGBwSHkHAgAArA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133725" cy="1285875"/>
            <wp:effectExtent l="0" t="0" r="0" b="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365125</wp:posOffset>
                </wp:positionV>
                <wp:extent cx="2976245" cy="1877060"/>
                <wp:effectExtent l="6350" t="6350" r="8255" b="1206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2035" y="1323340"/>
                          <a:ext cx="2976245" cy="1877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2pt;margin-top:28.75pt;height:147.8pt;width:234.35pt;z-index:251688960;v-text-anchor:middle;mso-width-relative:page;mso-height-relative:page;" filled="f" stroked="t" coordsize="21600,21600" o:gfxdata="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Ao1UzjaAAAACgEAAA8A&#10;AAAAAAAAAQAgAAAAIgAAAGRycy9kb3ducmV2LnhtbFBLAQIUABQAAAAIAIdO4kAxqDhTwAIAAHQF&#10;AAAOAAAAAAAAAAEAIAAAACkBAABkcnMvZTJvRG9jLnhtbFBLBQYAAAAABgAGAFkBAABbBgAAAAA=&#10;">
                <v:fill on="f" focussize="0,0"/>
                <v:stroke weight="1pt" color="#7030A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  <w:t>多线程的使用：</w:t>
      </w:r>
    </w:p>
    <w:p>
      <w:pPr>
        <w:jc w:val="left"/>
        <w:rPr>
          <w:rFonts w:hint="eastAsia" w:cstheme="minorBidi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B050"/>
          <w:kern w:val="2"/>
          <w:sz w:val="21"/>
          <w:szCs w:val="24"/>
          <w:lang w:val="en-US" w:eastAsia="zh-CN" w:bidi="ar-SA"/>
        </w:rPr>
        <w:t>使用匿名类的方式，创建新线程：</w:t>
      </w:r>
    </w:p>
    <w:p>
      <w:pPr>
        <w:jc w:val="left"/>
        <w:rPr>
          <w:rFonts w:hint="eastAsia" w:cstheme="minorBidi"/>
          <w:color w:val="C0000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color w:val="C00000"/>
          <w:kern w:val="2"/>
          <w:sz w:val="24"/>
          <w:szCs w:val="32"/>
          <w:lang w:val="en-US" w:eastAsia="zh-CN" w:bidi="ar-SA"/>
        </w:rPr>
        <w:t>new Thread (new Runnable()){</w:t>
      </w:r>
    </w:p>
    <w:p>
      <w:pPr>
        <w:jc w:val="left"/>
        <w:rPr>
          <w:rFonts w:hint="eastAsia" w:cstheme="minorBidi"/>
          <w:color w:val="C00000"/>
          <w:kern w:val="2"/>
          <w:sz w:val="24"/>
          <w:szCs w:val="32"/>
          <w:lang w:val="en-US" w:eastAsia="zh-CN" w:bidi="ar-SA"/>
        </w:rPr>
      </w:pPr>
    </w:p>
    <w:p>
      <w:pPr>
        <w:ind w:firstLine="420" w:firstLineChars="0"/>
        <w:jc w:val="left"/>
        <w:rPr>
          <w:rFonts w:hint="eastAsia" w:cstheme="minorBidi"/>
          <w:color w:val="C0000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color w:val="C00000"/>
          <w:kern w:val="2"/>
          <w:sz w:val="24"/>
          <w:szCs w:val="32"/>
          <w:lang w:val="en-US" w:eastAsia="zh-CN" w:bidi="ar-SA"/>
        </w:rPr>
        <w:t>@override</w:t>
      </w:r>
    </w:p>
    <w:p>
      <w:pPr>
        <w:ind w:firstLine="420" w:firstLineChars="0"/>
        <w:jc w:val="left"/>
        <w:rPr>
          <w:rFonts w:hint="eastAsia" w:cstheme="minorBidi"/>
          <w:color w:val="C0000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color w:val="C00000"/>
          <w:kern w:val="2"/>
          <w:sz w:val="24"/>
          <w:szCs w:val="32"/>
          <w:lang w:val="en-US" w:eastAsia="zh-CN" w:bidi="ar-SA"/>
        </w:rPr>
        <w:t>public void run(){</w:t>
      </w:r>
    </w:p>
    <w:p>
      <w:pPr>
        <w:ind w:left="420" w:leftChars="0" w:firstLine="420" w:firstLineChars="0"/>
        <w:jc w:val="left"/>
        <w:rPr>
          <w:rFonts w:hint="eastAsia" w:cstheme="minorBidi"/>
          <w:color w:val="C0000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color w:val="C00000"/>
          <w:kern w:val="2"/>
          <w:sz w:val="24"/>
          <w:szCs w:val="32"/>
          <w:lang w:val="en-US" w:eastAsia="zh-CN" w:bidi="ar-SA"/>
        </w:rPr>
        <w:t>//具体的事务处理逻辑</w:t>
      </w:r>
    </w:p>
    <w:p>
      <w:pPr>
        <w:ind w:firstLine="420" w:firstLineChars="0"/>
        <w:jc w:val="left"/>
        <w:rPr>
          <w:rFonts w:hint="eastAsia" w:cstheme="minorBidi"/>
          <w:color w:val="C0000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color w:val="C00000"/>
          <w:kern w:val="2"/>
          <w:sz w:val="24"/>
          <w:szCs w:val="32"/>
          <w:lang w:val="en-US" w:eastAsia="zh-CN" w:bidi="ar-SA"/>
        </w:rPr>
        <w:t>}</w:t>
      </w:r>
    </w:p>
    <w:p>
      <w:pPr>
        <w:jc w:val="left"/>
        <w:rPr>
          <w:rFonts w:hint="eastAsia" w:cstheme="minorBidi"/>
          <w:color w:val="C00000"/>
          <w:kern w:val="2"/>
          <w:sz w:val="24"/>
          <w:szCs w:val="32"/>
          <w:lang w:val="en-US" w:eastAsia="zh-CN" w:bidi="ar-SA"/>
        </w:rPr>
      </w:pPr>
    </w:p>
    <w:p>
      <w:pPr>
        <w:jc w:val="left"/>
        <w:rPr>
          <w:rFonts w:hint="eastAsia" w:cstheme="minorBidi"/>
          <w:color w:val="C0000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color w:val="C00000"/>
          <w:kern w:val="2"/>
          <w:sz w:val="24"/>
          <w:szCs w:val="32"/>
          <w:lang w:val="en-US" w:eastAsia="zh-CN" w:bidi="ar-SA"/>
        </w:rPr>
        <w:t>}).start();</w:t>
      </w:r>
    </w:p>
    <w:p>
      <w:pPr>
        <w:rPr>
          <w:rFonts w:hint="eastAsia" w:asciiTheme="minorHAnsi" w:hAnsiTheme="minorHAnsi" w:eastAsiaTheme="minorEastAsia" w:cstheme="minorBidi"/>
          <w:color w:val="C00000"/>
          <w:kern w:val="2"/>
          <w:sz w:val="24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color w:val="C00000"/>
          <w:kern w:val="2"/>
          <w:sz w:val="24"/>
          <w:szCs w:val="32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  <w:t>使用http协议访问网络：</w:t>
      </w:r>
    </w:p>
    <w:p>
      <w:pPr>
        <w:jc w:val="left"/>
        <w:rPr>
          <w:rFonts w:hint="eastAsia" w:cstheme="minorBidi"/>
          <w:color w:val="7030A0"/>
          <w:kern w:val="2"/>
          <w:sz w:val="28"/>
          <w:szCs w:val="36"/>
          <w:lang w:val="en-US" w:eastAsia="zh-CN" w:bidi="ar-SA"/>
        </w:rPr>
      </w:pPr>
      <w:r>
        <w:rPr>
          <w:color w:val="7030A0"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50800</wp:posOffset>
                </wp:positionV>
                <wp:extent cx="5143500" cy="610870"/>
                <wp:effectExtent l="6350" t="6350" r="12700" b="1143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2345" y="3937000"/>
                          <a:ext cx="5143500" cy="610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65pt;margin-top:4pt;height:48.1pt;width:405pt;z-index:251691008;v-text-anchor:middle;mso-width-relative:page;mso-height-relative:page;" filled="f" stroked="t" coordsize="21600,21600" o:gfxdata="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LcfuZDXAAAACQEAAA8AAAAAAAAA&#10;AQAgAAAAIgAAAGRycy9kb3ducmV2LnhtbFBLAQIUABQAAAAIAIdO4kBiCJ6YvQIAAHIFAAAOAAAA&#10;AAAAAAEAIAAAACYBAABkcnMvZTJvRG9jLnhtbFBLBQYAAAAABgAGAFkBAABVBgAAAAA=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cstheme="minorBidi"/>
          <w:color w:val="7030A0"/>
          <w:kern w:val="2"/>
          <w:sz w:val="28"/>
          <w:szCs w:val="36"/>
          <w:lang w:val="en-US" w:eastAsia="zh-CN" w:bidi="ar-SA"/>
        </w:rPr>
        <w:t>URL url = new URL(</w:t>
      </w:r>
      <w:r>
        <w:rPr>
          <w:rFonts w:hint="default" w:cstheme="minorBidi"/>
          <w:color w:val="7030A0"/>
          <w:kern w:val="2"/>
          <w:sz w:val="28"/>
          <w:szCs w:val="36"/>
          <w:lang w:val="en-US" w:eastAsia="zh-CN" w:bidi="ar-SA"/>
        </w:rPr>
        <w:t>“</w:t>
      </w:r>
      <w:r>
        <w:rPr>
          <w:rFonts w:hint="eastAsia" w:cstheme="minorBidi"/>
          <w:color w:val="7030A0"/>
          <w:kern w:val="2"/>
          <w:sz w:val="28"/>
          <w:szCs w:val="36"/>
          <w:lang w:val="en-US" w:eastAsia="zh-CN" w:bidi="ar-SA"/>
        </w:rPr>
        <w:t>http://www.baidu.com</w:t>
      </w:r>
      <w:r>
        <w:rPr>
          <w:rFonts w:hint="default" w:cstheme="minorBidi"/>
          <w:color w:val="7030A0"/>
          <w:kern w:val="2"/>
          <w:sz w:val="28"/>
          <w:szCs w:val="36"/>
          <w:lang w:val="en-US" w:eastAsia="zh-CN" w:bidi="ar-SA"/>
        </w:rPr>
        <w:t>”</w:t>
      </w:r>
      <w:r>
        <w:rPr>
          <w:rFonts w:hint="eastAsia" w:cstheme="minorBidi"/>
          <w:color w:val="7030A0"/>
          <w:kern w:val="2"/>
          <w:sz w:val="28"/>
          <w:szCs w:val="36"/>
          <w:lang w:val="en-US" w:eastAsia="zh-CN" w:bidi="ar-SA"/>
        </w:rPr>
        <w:t>);</w:t>
      </w:r>
    </w:p>
    <w:p>
      <w:pPr>
        <w:jc w:val="left"/>
        <w:rPr>
          <w:rFonts w:hint="eastAsia" w:cstheme="minorBidi"/>
          <w:color w:val="7030A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color w:val="7030A0"/>
          <w:kern w:val="2"/>
          <w:sz w:val="24"/>
          <w:szCs w:val="32"/>
          <w:lang w:val="en-US" w:eastAsia="zh-CN" w:bidi="ar-SA"/>
        </w:rPr>
        <w:t>HttpURLConnection connection= (HttpURLConnection)url.openConnection();</w:t>
      </w:r>
    </w:p>
    <w:p>
      <w:pPr>
        <w:jc w:val="left"/>
        <w:rPr>
          <w:rFonts w:hint="eastAsia" w:cstheme="minorBidi"/>
          <w:color w:val="7030A0"/>
          <w:kern w:val="2"/>
          <w:sz w:val="24"/>
          <w:szCs w:val="32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75565</wp:posOffset>
                </wp:positionV>
                <wp:extent cx="3810" cy="218440"/>
                <wp:effectExtent l="46990" t="0" r="53975" b="63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1565" y="1980565"/>
                          <a:ext cx="3810" cy="218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95pt;margin-top:5.95pt;height:17.2pt;width:0.3pt;z-index:251700224;mso-width-relative:page;mso-height-relative:page;" filled="f" stroked="t" coordsize="21600,21600" o:gfxdata="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2Q1A51QAAAAkBAAAPAAAAAAAAAAEAIAAAACIAAABkcnMvZG93bnJldi54&#10;bWxQSwECFAAUAAAACACHTuJAS0bIUP0BAACgAwAADgAAAAAAAAABACAAAAAk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4321810</wp:posOffset>
                </wp:positionH>
                <wp:positionV relativeFrom="paragraph">
                  <wp:posOffset>67945</wp:posOffset>
                </wp:positionV>
                <wp:extent cx="3810" cy="293370"/>
                <wp:effectExtent l="48260" t="0" r="52705" b="190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468620" y="2032635"/>
                          <a:ext cx="3810" cy="2933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40.3pt;margin-top:5.35pt;height:23.1pt;width:0.3pt;z-index:251699200;mso-width-relative:page;mso-height-relative:page;" filled="f" stroked="t" coordsize="21600,21600" o:gfxdata="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/Z6gNcAAAAJAQAADwAAAAAAAAABACAA&#10;AAAiAAAAZHJzL2Rvd25yZXYueG1sUEsBAhQAFAAAAAgAh07iQPl7N98OAgAAzQMAAA4AAAAAAAAA&#10;AQAgAAAAJgEAAGRycy9lMm9Eb2MueG1sUEsFBgAAAAAGAAYAWQEAAKY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 w:cstheme="minorBidi"/>
          <w:color w:val="7030A0"/>
          <w:kern w:val="2"/>
          <w:sz w:val="24"/>
          <w:szCs w:val="32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144145</wp:posOffset>
                </wp:positionV>
                <wp:extent cx="2758440" cy="420370"/>
                <wp:effectExtent l="6350" t="6350" r="6985" b="1143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6000" y="2239645"/>
                          <a:ext cx="2758440" cy="420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pt;margin-top:11.35pt;height:33.1pt;width:217.2pt;z-index:251695104;v-text-anchor:middle;mso-width-relative:page;mso-height-relative:page;" filled="f" stroked="t" coordsize="21600,21600" o:gfxdata="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i//rPNYAAAAJAQAADwAAAAAA&#10;AAABACAAAAAiAAAAZHJzL2Rvd25yZXYueG1sUEsBAhQAFAAAAAgAh07iQNtBTi3AAgAAcwUAAA4A&#10;AAAAAAAAAQAgAAAAJQEAAGRycy9lMm9Eb2MueG1sUEsFBgAAAAAGAAYAWQEAAFcGAAAAAA==&#10;">
                <v:fill on="f" focussize="0,0"/>
                <v:stroke weight="1pt" color="#92D05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color w:val="7030A0"/>
          <w:kern w:val="2"/>
          <w:sz w:val="24"/>
          <w:szCs w:val="32"/>
          <w:lang w:val="en-US" w:eastAsia="zh-CN" w:bidi="ar-SA"/>
        </w:rPr>
      </w:pPr>
      <w:r>
        <w:rPr>
          <w:color w:val="7030A0"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7620</wp:posOffset>
                </wp:positionV>
                <wp:extent cx="1524635" cy="2246630"/>
                <wp:effectExtent l="4445" t="4445" r="13970" b="635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15410" y="3976370"/>
                          <a:ext cx="1524635" cy="2246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cstheme="minorBidi"/>
                                <w:color w:val="00B0F0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color w:val="00B0F0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</w:rPr>
                              <w:t>首先需要获取到HttpURLConnection的实例，一般只需new出一个URL对象，并传入目标的网络地址，然后调用一下openConnection()方法即可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4pt;margin-top:0.6pt;height:176.9pt;width:120.05pt;z-index:251689984;mso-width-relative:page;mso-height-relative:page;" fillcolor="#FFFFFF [3201]" filled="t" stroked="t" coordsize="21600,21600" o:gfxdata="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cC6YnYAAAACwEAAA8AAAAAAAAAAQAg&#10;AAAAIgAAAGRycy9kb3ducmV2LnhtbFBLAQIUABQAAAAIAIdO4kDD+3/ZRwIAAHg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cstheme="minorBidi"/>
                          <w:color w:val="00B0F0"/>
                          <w:kern w:val="2"/>
                          <w:sz w:val="24"/>
                          <w:szCs w:val="32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color w:val="00B0F0"/>
                          <w:kern w:val="2"/>
                          <w:sz w:val="24"/>
                          <w:szCs w:val="32"/>
                          <w:lang w:val="en-US" w:eastAsia="zh-CN" w:bidi="ar-SA"/>
                        </w:rPr>
                        <w:t>首先需要获取到HttpURLConnection的实例，一般只需new出一个URL对象，并传入目标的网络地址，然后调用一下openConnection()方法即可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color w:val="7030A0"/>
          <w:kern w:val="2"/>
          <w:sz w:val="24"/>
          <w:szCs w:val="32"/>
          <w:lang w:val="en-US" w:eastAsia="zh-CN" w:bidi="ar-SA"/>
        </w:rPr>
        <w:t>Connection.setRequestMethod(</w:t>
      </w:r>
      <w:r>
        <w:rPr>
          <w:rFonts w:hint="default" w:cstheme="minorBidi"/>
          <w:color w:val="7030A0"/>
          <w:kern w:val="2"/>
          <w:sz w:val="24"/>
          <w:szCs w:val="32"/>
          <w:lang w:val="en-US" w:eastAsia="zh-CN" w:bidi="ar-SA"/>
        </w:rPr>
        <w:t>“</w:t>
      </w:r>
      <w:r>
        <w:rPr>
          <w:rFonts w:hint="eastAsia" w:cstheme="minorBidi"/>
          <w:color w:val="7030A0"/>
          <w:kern w:val="2"/>
          <w:sz w:val="24"/>
          <w:szCs w:val="32"/>
          <w:lang w:val="en-US" w:eastAsia="zh-CN" w:bidi="ar-SA"/>
        </w:rPr>
        <w:t>GET</w:t>
      </w:r>
      <w:r>
        <w:rPr>
          <w:rFonts w:hint="default" w:cstheme="minorBidi"/>
          <w:color w:val="7030A0"/>
          <w:kern w:val="2"/>
          <w:sz w:val="24"/>
          <w:szCs w:val="32"/>
          <w:lang w:val="en-US" w:eastAsia="zh-CN" w:bidi="ar-SA"/>
        </w:rPr>
        <w:t>”</w:t>
      </w:r>
      <w:r>
        <w:rPr>
          <w:rFonts w:hint="eastAsia" w:cstheme="minorBidi"/>
          <w:color w:val="7030A0"/>
          <w:kern w:val="2"/>
          <w:sz w:val="24"/>
          <w:szCs w:val="32"/>
          <w:lang w:val="en-US" w:eastAsia="zh-CN" w:bidi="ar-SA"/>
        </w:rPr>
        <w:t>);</w:t>
      </w:r>
    </w:p>
    <w:p>
      <w:pPr>
        <w:jc w:val="left"/>
        <w:rPr>
          <w:rFonts w:hint="eastAsia" w:asciiTheme="minorHAnsi" w:hAnsiTheme="minorHAnsi" w:eastAsiaTheme="minorEastAsia" w:cstheme="minorBidi"/>
          <w:color w:val="7030A0"/>
          <w:kern w:val="2"/>
          <w:sz w:val="24"/>
          <w:szCs w:val="32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180975</wp:posOffset>
                </wp:positionV>
                <wp:extent cx="3810" cy="2032000"/>
                <wp:effectExtent l="48895" t="0" r="52070" b="63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91565" y="2680335"/>
                          <a:ext cx="3810" cy="203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4.05pt;margin-top:14.25pt;height:160pt;width:0.3pt;z-index:251702272;mso-width-relative:page;mso-height-relative:page;" filled="f" stroked="t" coordsize="21600,21600" o:gfxdata="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rYti9cAAAAIAQAADwAAAAAAAAABACAAAAAiAAAAZHJz&#10;L2Rvd25yZXYueG1sUEsBAhQAFAAAAAgAh07iQLAQJzgFAgAAqw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192405</wp:posOffset>
                </wp:positionV>
                <wp:extent cx="349250" cy="353060"/>
                <wp:effectExtent l="0" t="0" r="3175" b="889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82620" y="2691765"/>
                          <a:ext cx="349250" cy="3530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0.3pt;margin-top:15.15pt;height:27.8pt;width:27.5pt;z-index:251701248;mso-width-relative:page;mso-height-relative:page;" filled="f" stroked="t" coordsize="21600,21600" o:gfxdata="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+alrzYAAAACQEAAA8AAAAAAAAAAQAgAAAAIgAAAGRy&#10;cy9kb3ducmV2LnhtbFBLAQIUABQAAAAIAIdO4kAigIweBQIAALsDAAAOAAAAAAAAAAEAIAAAACcB&#10;AABkcnMvZTJvRG9jLnhtbFBLBQYAAAAABgAGAFkBAACe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sz w:val="24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6350</wp:posOffset>
                </wp:positionV>
                <wp:extent cx="2806700" cy="1178560"/>
                <wp:effectExtent l="5080" t="4445" r="7620" b="762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5481320"/>
                          <a:ext cx="2806700" cy="1178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cstheme="minorBidi"/>
                                <w:color w:val="548235" w:themeColor="accent6" w:themeShade="BF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/>
                                <w:color w:val="548235" w:themeColor="accent6" w:themeShade="BF"/>
                                <w:lang w:val="en-US" w:eastAsia="zh-CN"/>
                              </w:rPr>
                              <w:t>在得到</w:t>
                            </w:r>
                            <w:r>
                              <w:rPr>
                                <w:rFonts w:hint="eastAsia" w:cstheme="minorBidi"/>
                                <w:color w:val="548235" w:themeColor="accent6" w:themeShade="BF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</w:rPr>
                              <w:t>HttpURLConnection的实例之后，设置HTTP请求所使用的方法，常用的方法有两个：</w:t>
                            </w:r>
                          </w:p>
                          <w:p>
                            <w:pPr>
                              <w:rPr>
                                <w:rFonts w:hint="eastAsia" w:cstheme="minorBidi"/>
                                <w:color w:val="548235" w:themeColor="accent6" w:themeShade="BF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color w:val="548235" w:themeColor="accent6" w:themeShade="BF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</w:rPr>
                              <w:t>GET：表示从服务器那里获取数据</w:t>
                            </w:r>
                          </w:p>
                          <w:p>
                            <w:pPr>
                              <w:rPr>
                                <w:rFonts w:hint="eastAsia" w:cstheme="minorBidi"/>
                                <w:color w:val="548235" w:themeColor="accent6" w:themeShade="BF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color w:val="548235" w:themeColor="accent6" w:themeShade="BF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</w:rPr>
                              <w:t>POST：表示提交数据给服务器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7pt;margin-top:0.5pt;height:92.8pt;width:221pt;z-index:251692032;mso-width-relative:page;mso-height-relative:page;" fillcolor="#FFFFFF [3201]" filled="t" stroked="t" coordsize="21600,21600" o:gfxdata="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fwdTbUAAAABwEAAA8AAAAAAAAAAQAg&#10;AAAAIgAAAGRycy9kb3ducmV2LnhtbFBLAQIUABQAAAAIAIdO4kA3tG/LSwIAAHg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cstheme="minorBidi"/>
                          <w:color w:val="548235" w:themeColor="accent6" w:themeShade="BF"/>
                          <w:kern w:val="2"/>
                          <w:sz w:val="24"/>
                          <w:szCs w:val="32"/>
                          <w:lang w:val="en-US" w:eastAsia="zh-CN" w:bidi="ar-SA"/>
                        </w:rPr>
                      </w:pPr>
                      <w:r>
                        <w:rPr>
                          <w:rFonts w:hint="eastAsia"/>
                          <w:color w:val="548235" w:themeColor="accent6" w:themeShade="BF"/>
                          <w:lang w:val="en-US" w:eastAsia="zh-CN"/>
                        </w:rPr>
                        <w:t>在得到</w:t>
                      </w:r>
                      <w:r>
                        <w:rPr>
                          <w:rFonts w:hint="eastAsia" w:cstheme="minorBidi"/>
                          <w:color w:val="548235" w:themeColor="accent6" w:themeShade="BF"/>
                          <w:kern w:val="2"/>
                          <w:sz w:val="24"/>
                          <w:szCs w:val="32"/>
                          <w:lang w:val="en-US" w:eastAsia="zh-CN" w:bidi="ar-SA"/>
                        </w:rPr>
                        <w:t>HttpURLConnection的实例之后，设置HTTP请求所使用的方法，常用的方法有两个：</w:t>
                      </w:r>
                    </w:p>
                    <w:p>
                      <w:pPr>
                        <w:rPr>
                          <w:rFonts w:hint="eastAsia" w:cstheme="minorBidi"/>
                          <w:color w:val="548235" w:themeColor="accent6" w:themeShade="BF"/>
                          <w:kern w:val="2"/>
                          <w:sz w:val="24"/>
                          <w:szCs w:val="32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color w:val="548235" w:themeColor="accent6" w:themeShade="BF"/>
                          <w:kern w:val="2"/>
                          <w:sz w:val="24"/>
                          <w:szCs w:val="32"/>
                          <w:lang w:val="en-US" w:eastAsia="zh-CN" w:bidi="ar-SA"/>
                        </w:rPr>
                        <w:t>GET：表示从服务器那里获取数据</w:t>
                      </w:r>
                    </w:p>
                    <w:p>
                      <w:pPr>
                        <w:rPr>
                          <w:rFonts w:hint="eastAsia" w:cstheme="minorBidi"/>
                          <w:color w:val="548235" w:themeColor="accent6" w:themeShade="BF"/>
                          <w:kern w:val="2"/>
                          <w:sz w:val="24"/>
                          <w:szCs w:val="32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color w:val="548235" w:themeColor="accent6" w:themeShade="BF"/>
                          <w:kern w:val="2"/>
                          <w:sz w:val="24"/>
                          <w:szCs w:val="32"/>
                          <w:lang w:val="en-US" w:eastAsia="zh-CN" w:bidi="ar-SA"/>
                        </w:rPr>
                        <w:t>POST：表示提交数据给服务器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color w:val="FFFF00"/>
          <w:kern w:val="2"/>
          <w:sz w:val="56"/>
          <w:szCs w:val="56"/>
          <w:lang w:val="en-US" w:eastAsia="zh-CN" w:bidi="ar-SA"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418465</wp:posOffset>
                </wp:positionV>
                <wp:extent cx="3810" cy="178435"/>
                <wp:effectExtent l="47625" t="0" r="53340" b="254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09875" y="4700905"/>
                          <a:ext cx="3810" cy="178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2.8pt;margin-top:32.95pt;height:14.05pt;width:0.3pt;z-index:251704320;mso-width-relative:page;mso-height-relative:page;" filled="f" stroked="t" coordsize="21600,21600" o:gfxdata="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wVGYjYAAAACQEAAA8AAAAAAAAAAQAgAAAAIgAAAGRy&#10;cy9kb3ducmV2LnhtbFBLAQIUABQAAAAIAIdO4kCHrc+CBQIAAKo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429895</wp:posOffset>
                </wp:positionV>
                <wp:extent cx="1714500" cy="4445"/>
                <wp:effectExtent l="0" t="45085" r="0" b="5524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1250" y="4712335"/>
                          <a:ext cx="171450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.5pt;margin-top:33.85pt;height:0.35pt;width:135pt;z-index:251703296;mso-width-relative:page;mso-height-relative:page;" filled="f" stroked="t" coordsize="21600,21600" o:gfxdata="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WfeRzWAAAACAEAAA8AAAAAAAAAAQAgAAAAIgAAAGRycy9kb3ducmV2Lnht&#10;bFBLAQIUABQAAAAIAIdO4kDO3pZa+wEAAKE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00"/>
          <w:sz w:val="24"/>
          <w:szCs w:val="24"/>
        </w:rPr>
      </w:pP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t>con</w:t>
      </w:r>
      <w:r>
        <w:rPr>
          <w:rFonts w:hint="eastAsia" w:cs="宋体"/>
          <w:color w:val="FFFF00"/>
          <w:sz w:val="24"/>
          <w:szCs w:val="24"/>
          <w:shd w:val="clear" w:fill="2B2B2B"/>
          <w:lang w:val="en-US" w:eastAsia="zh-CN"/>
        </w:rPr>
        <w:t>nection</w:t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t>.setConnectTimeout(8000);</w:t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t>con</w:t>
      </w:r>
      <w:r>
        <w:rPr>
          <w:rFonts w:hint="eastAsia" w:cs="宋体"/>
          <w:color w:val="FFFF00"/>
          <w:sz w:val="24"/>
          <w:szCs w:val="24"/>
          <w:shd w:val="clear" w:fill="2B2B2B"/>
          <w:lang w:val="en-US" w:eastAsia="zh-CN"/>
        </w:rPr>
        <w:t>nection</w:t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t>.setReadTimeout(8000);</w:t>
      </w:r>
    </w:p>
    <w:p>
      <w:pPr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32385</wp:posOffset>
                </wp:positionV>
                <wp:extent cx="7620" cy="1265555"/>
                <wp:effectExtent l="41910" t="0" r="55245" b="127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1190" y="5305425"/>
                          <a:ext cx="7620" cy="1265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7pt;margin-top:2.55pt;height:99.65pt;width:0.6pt;z-index:251706368;mso-width-relative:page;mso-height-relative:page;" filled="f" stroked="t" coordsize="21600,21600" o:gfxdata="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Gg1D31wAAAAkBAAAPAAAAAAAAAAEAIAAAACIAAABkcnMvZG93bnJldi54&#10;bWxQSwECFAAUAAAACACHTuJAizKcdfsBAACh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4445</wp:posOffset>
                </wp:positionV>
                <wp:extent cx="297815" cy="269875"/>
                <wp:effectExtent l="0" t="0" r="6985" b="63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57375" y="5277485"/>
                          <a:ext cx="297815" cy="2698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6.25pt;margin-top:0.35pt;height:21.25pt;width:23.45pt;z-index:251705344;mso-width-relative:page;mso-height-relative:page;" filled="f" stroked="t" coordsize="21600,21600" o:gfxdata="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zuTQa1gAAAAcBAAAPAAAAAAAAAAEAIAAAACIA&#10;AABkcnMvZG93bnJldi54bWxQSwECFAAUAAAACACHTuJA1tFAkwsCAADFAwAADgAAAAAAAAABACAA&#10;AAAlAQAAZHJzL2Uyb0RvYy54bWxQSwUGAAAAAAYABgBZAQAAo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82550</wp:posOffset>
                </wp:positionV>
                <wp:extent cx="1727200" cy="706120"/>
                <wp:effectExtent l="4445" t="5080" r="11430" b="1270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8565" y="8391525"/>
                          <a:ext cx="1727200" cy="70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接下来自由定制，比如：设置连接超时、读取超时的毫秒数等等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75pt;margin-top:6.5pt;height:55.6pt;width:136pt;z-index:251693056;mso-width-relative:page;mso-height-relative:page;" fillcolor="#FFFFFF [3201]" filled="t" stroked="t" coordsize="21600,21600" o:gfxdata="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vMs6a1wAAAAgBAAAPAAAAAAAA&#10;AAEAIAAAACIAAABkcnMvZG93bnJldi54bWxQSwECFAAUAAAACACHTuJAlmg6hUwCAAB4BAAADgAA&#10;AAAAAAABACAAAAAmAQAAZHJzL2Uyb0RvYy54bWxQSwUGAAAAAAYABgBZAQAA5AUAAAAA&#10;">
                <v:fill on="t" focussize="0,0"/>
                <v:stroke weight="0.5pt" color="#00B05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接下来自由定制，比如：设置连接超时、读取超时的毫秒数等等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123190</wp:posOffset>
                </wp:positionV>
                <wp:extent cx="2643505" cy="532130"/>
                <wp:effectExtent l="4445" t="4445" r="9525" b="635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23310" y="8145145"/>
                          <a:ext cx="2643505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lang w:val="en-US" w:eastAsia="zh-CN"/>
                              </w:rPr>
                              <w:t>之后再调用getInputStream()方法就可以获取到服务器返回的输入流了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4pt;margin-top:9.7pt;height:41.9pt;width:208.15pt;z-index:251694080;mso-width-relative:page;mso-height-relative:page;" fillcolor="#FFFFFF [3201]" filled="t" stroked="t" coordsize="21600,21600" o:gfxdata="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XKcqvWAAAACAEAAA8AAAAAAAAA&#10;AQAgAAAAIgAAAGRycy9kb3ducmV2LnhtbFBLAQIUABQAAAAIAIdO4kDoVJh/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7030A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lang w:val="en-US" w:eastAsia="zh-CN"/>
                        </w:rPr>
                        <w:t>之后再调用getInputStream()方法就可以获取到服务器返回的输入流了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191135</wp:posOffset>
                </wp:positionV>
                <wp:extent cx="83185" cy="410210"/>
                <wp:effectExtent l="48895" t="48895" r="248920" b="7620"/>
                <wp:wrapNone/>
                <wp:docPr id="60" name="肘形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</wps:cNvCnPr>
                      <wps:spPr>
                        <a:xfrm flipH="1">
                          <a:off x="6262370" y="6256655"/>
                          <a:ext cx="83185" cy="410210"/>
                        </a:xfrm>
                        <a:prstGeom prst="bentConnector4">
                          <a:avLst>
                            <a:gd name="adj1" fmla="val -286260"/>
                            <a:gd name="adj2" fmla="val 82508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405pt;margin-top:15.05pt;height:32.3pt;width:6.55pt;z-index:251707392;mso-width-relative:page;mso-height-relative:page;" filled="f" stroked="t" coordsize="21600,21600" o:gfxdata="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e8LZdoAAAAJAQAADwAAAAAAAAABACAAAAAiAAAAZHJzL2Rv&#10;d25yZXYueG1sUEsBAhQAFAAAAAgAh07iQI7h7V84AgAANAQAAA4AAAAAAAAAAQAgAAAAKQEAAGRy&#10;cy9lMm9Eb2MueG1sUEsFBgAAAAAGAAYAWQEAANMFAAAAAA==&#10;" adj="-61832,17822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00"/>
          <w:sz w:val="24"/>
          <w:szCs w:val="24"/>
        </w:rPr>
      </w:pP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t>InputStream in=con.getInputStream();</w:t>
      </w:r>
    </w:p>
    <w:p>
      <w:pPr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1182370</wp:posOffset>
                </wp:positionH>
                <wp:positionV relativeFrom="paragraph">
                  <wp:posOffset>635</wp:posOffset>
                </wp:positionV>
                <wp:extent cx="4445" cy="329565"/>
                <wp:effectExtent l="45720" t="0" r="54610" b="381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25370" y="6858635"/>
                          <a:ext cx="4445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3.1pt;margin-top:0.05pt;height:25.95pt;width:0.35pt;z-index:251708416;mso-width-relative:page;mso-height-relative:page;" filled="f" stroked="t" coordsize="21600,21600" o:gfxdata="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1O0pltIAAAAHAQAADwAAAAAAAAABACAAAAAiAAAAZHJzL2Rvd25yZXYueG1s&#10;UEsBAhQAFAAAAAgAh07iQNYhSzH+AQAAoAMAAA4AAAAAAAAAAQAgAAAAI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2980690</wp:posOffset>
                </wp:positionH>
                <wp:positionV relativeFrom="paragraph">
                  <wp:posOffset>109220</wp:posOffset>
                </wp:positionV>
                <wp:extent cx="2357120" cy="556260"/>
                <wp:effectExtent l="4445" t="5080" r="10160" b="1016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9565" y="8025765"/>
                          <a:ext cx="235712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385723" w:themeColor="accent6" w:themeShade="8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85723" w:themeColor="accent6" w:themeShade="80"/>
                                <w:sz w:val="24"/>
                                <w:szCs w:val="32"/>
                                <w:lang w:val="en-US" w:eastAsia="zh-CN"/>
                              </w:rPr>
                              <w:t>最后调用disconnect()方法将这个HTTP协议关闭掉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7pt;margin-top:8.6pt;height:43.8pt;width:185.6pt;z-index:251696128;mso-width-relative:page;mso-height-relative:page;" fillcolor="#FFFFFF [3201]" filled="t" stroked="t" coordsize="21600,21600" o:gfxdata="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1lm3D1wAAAAoBAAAPAAAAAAAA&#10;AAEAIAAAACIAAABkcnMvZG93bnJldi54bWxQSwECFAAUAAAACACHTuJAcZwIHEwCAAB4BAAADgAA&#10;AAAAAAABACAAAAAmAQAAZHJzL2Uyb0RvYy54bWxQSwUGAAAAAAYABgBZAQAA5AUAAAAA&#10;">
                <v:fill on="t" focussize="0,0"/>
                <v:stroke weight="0.5pt" color="#FFC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385723" w:themeColor="accent6" w:themeShade="8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85723" w:themeColor="accent6" w:themeShade="80"/>
                          <w:sz w:val="24"/>
                          <w:szCs w:val="32"/>
                          <w:lang w:val="en-US" w:eastAsia="zh-CN"/>
                        </w:rPr>
                        <w:t>最后调用disconnect()方法将这个HTTP协议关闭掉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161290</wp:posOffset>
                </wp:positionV>
                <wp:extent cx="2111375" cy="464185"/>
                <wp:effectExtent l="6350" t="6350" r="6350" b="1524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7435" y="7830820"/>
                          <a:ext cx="2111375" cy="464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1pt;margin-top:12.7pt;height:36.55pt;width:166.25pt;z-index:251697152;v-text-anchor:middle;mso-width-relative:page;mso-height-relative:page;" filled="f" stroked="t" coordsize="21600,21600" o:gfxdata="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I6nk/7aAAAACgEAAA8AAAAA&#10;AAAAAQAgAAAAIgAAAGRycy9kb3ducmV2LnhtbFBLAQIUABQAAAAIAIdO4kB9t96vvQIAAHMFAAAO&#10;AAAAAAAAAAEAIAAAACkBAABkcnMvZTJvRG9jLnhtbFBLBQYAAAAABgAGAFkBAABYBgAAAAA=&#10;">
                <v:fill on="f" focussize="0,0"/>
                <v:stroke weight="1pt" color="#FFC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left"/>
        <w:rPr>
          <w:rFonts w:hint="eastAsia"/>
          <w:color w:val="7030A0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156210</wp:posOffset>
                </wp:positionV>
                <wp:extent cx="849630" cy="0"/>
                <wp:effectExtent l="0" t="48895" r="7620" b="5588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30245" y="7410450"/>
                          <a:ext cx="84963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35pt;margin-top:12.3pt;height:0pt;width:66.9pt;z-index:251709440;mso-width-relative:page;mso-height-relative:page;" filled="f" stroked="t" coordsize="21600,21600" o:gfxdata="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rf1ULYAAAACQEAAA8AAAAAAAAAAQAgAAAAIgAAAGRycy9k&#10;b3ducmV2LnhtbFBLAQIUABQAAAAIAIdO4kDgVzyfAgIAALYDAAAOAAAAAAAAAAEAIAAAACcBAABk&#10;cnMvZTJvRG9jLnhtbFBLBQYAAAAABgAGAFkBAACb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7030A0"/>
          <w:sz w:val="28"/>
          <w:szCs w:val="36"/>
          <w:lang w:val="en-US" w:eastAsia="zh-CN"/>
        </w:rPr>
        <w:t>connection.disconnect():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color w:val="C00000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114300</wp:posOffset>
                </wp:positionV>
                <wp:extent cx="595630" cy="162560"/>
                <wp:effectExtent l="0" t="24765" r="4445" b="3175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3"/>
                      </wps:cNvCnPr>
                      <wps:spPr>
                        <a:xfrm>
                          <a:off x="1464310" y="7962900"/>
                          <a:ext cx="595630" cy="1625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3pt;margin-top:9pt;height:12.8pt;width:46.9pt;z-index:251711488;mso-width-relative:page;mso-height-relative:page;" filled="f" stroked="t" coordsize="21600,21600" o:gfxdata="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7AXo2NcAAAAIAQAADwAA&#10;AAAAAAABACAAAAAiAAAAZHJzL2Rvd25yZXYueG1sUEsBAhQAFAAAAAgAh07iQG/sBzYXAgAA4gMA&#10;AA4AAAAAAAAAAQAgAAAAJgEAAGRycy9lMm9Eb2MueG1sUEsFBgAAAAAGAAYAWQEAAK8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3175</wp:posOffset>
                </wp:positionV>
                <wp:extent cx="365125" cy="222250"/>
                <wp:effectExtent l="6350" t="6350" r="9525" b="952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9185" y="7851775"/>
                          <a:ext cx="365125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45pt;margin-top:0.25pt;height:17.5pt;width:28.75pt;z-index:251710464;v-text-anchor:middle;mso-width-relative:page;mso-height-relative:page;" filled="f" stroked="t" coordsize="21600,21600" o:gfxdata="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EDaO+0QAAAAUBAAAPAAAAAAAAAAEAIAAAACIAAABk&#10;cnMvZG93bnJldi54bWxQSwECFAAUAAAACACHTuJAzhb5PrgCAAByBQAADgAAAAAAAAABACAAAAAg&#10;AQAAZHJzL2Uyb0RvYy54bWxQSwUGAAAAAAYABgBZAQAASg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color w:val="C00000"/>
          <w:sz w:val="24"/>
          <w:szCs w:val="32"/>
          <w:lang w:val="en-US" w:eastAsia="zh-CN"/>
        </w:rPr>
        <w:t>Ps：</w:t>
      </w: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848995</wp:posOffset>
                </wp:positionV>
                <wp:extent cx="594995" cy="3810"/>
                <wp:effectExtent l="0" t="48895" r="5080" b="5207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95065" y="8895715"/>
                          <a:ext cx="594995" cy="38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95pt;margin-top:66.85pt;height:0.3pt;width:46.85pt;z-index:251712512;mso-width-relative:page;mso-height-relative:page;" filled="f" stroked="t" coordsize="21600,21600" o:gfxdata="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OvmlPaAAAACwEAAA8AAAAAAAAAAQAgAAAAIgAA&#10;AGRycy9kb3ducmV2LnhtbFBLAQIUABQAAAAIAIdO4kAx4jy8BgIAALkDAAAOAAAAAAAAAAEAIAAA&#10;ACkBAABkcnMvZTJvRG9jLnhtbFBLBQYAAAAABgAGAFkBAACh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166370</wp:posOffset>
                </wp:positionV>
                <wp:extent cx="2262505" cy="1492250"/>
                <wp:effectExtent l="4445" t="4445" r="9525" b="825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85310" y="8141335"/>
                          <a:ext cx="2262505" cy="149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一般情况下，在try catch的最后加上finally语块来关闭连接。</w:t>
                            </w:r>
                            <w:r>
                              <w:rPr>
                                <w:rFonts w:ascii="Verdana" w:hAnsi="Verdana" w:eastAsia="宋体" w:cs="Verdan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EEEEE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finally作为异常处理的一部分，它只能用在try/catch语句中，并且附带一个语句块，表示这段语句最终一定会被执行（不管有没有抛出异常），经常被用在需要释放资源的情况下。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75pt;margin-top:13.1pt;height:117.5pt;width:178.15pt;z-index:251698176;mso-width-relative:page;mso-height-relative:page;" fillcolor="#FFFFFF [3201]" filled="t" stroked="t" coordsize="21600,21600" o:gfxdata="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XT3gLXAAAACgEAAA8AAAAAAAAAAQAg&#10;AAAAIgAAAGRycy9kb3ducmV2LnhtbFBLAQIUABQAAAAIAIdO4kAhasTxSAIAAHg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一般情况下，在try catch的最后加上finally语块来关闭连接。</w:t>
                      </w:r>
                      <w:r>
                        <w:rPr>
                          <w:rFonts w:ascii="Verdana" w:hAnsi="Verdana" w:eastAsia="宋体" w:cs="Verdana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EEEEE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finally作为异常处理的一部分，它只能用在try/catch语句中，并且附带一个语句块，表示这段语句最终一定会被执行（不管有没有抛出异常），经常被用在需要释放资源的情况下。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548255" cy="1600200"/>
            <wp:effectExtent l="0" t="0" r="4445" b="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关于数据流的处理：</w:t>
      </w:r>
    </w:p>
    <w:p>
      <w:p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2241550</wp:posOffset>
                </wp:positionV>
                <wp:extent cx="3238500" cy="294005"/>
                <wp:effectExtent l="6350" t="6350" r="12700" b="13970"/>
                <wp:wrapNone/>
                <wp:docPr id="89" name="圆角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8720" y="3552190"/>
                          <a:ext cx="3238500" cy="2940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.6pt;margin-top:176.5pt;height:23.15pt;width:255pt;z-index:251728896;v-text-anchor:middle;mso-width-relative:page;mso-height-relative:page;" filled="f" stroked="t" coordsize="21600,21600" arcsize="0.166666666666667" o:gfxdata="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ANrc&#10;lNcAAAAJAQAADwAAAAAAAAABACAAAAAiAAAAZHJzL2Rvd25yZXYueG1sUEsBAhQAFAAAAAgAh07i&#10;QHTsHcDOAgAAfgUAAA4AAAAAAAAAAQAgAAAAJgEAAGRycy9lMm9Eb2MueG1sUEsFBgAAAAAGAAYA&#10;WQEAAGYGAAAAAA==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1145540</wp:posOffset>
                </wp:positionH>
                <wp:positionV relativeFrom="paragraph">
                  <wp:posOffset>1635760</wp:posOffset>
                </wp:positionV>
                <wp:extent cx="3024505" cy="5542915"/>
                <wp:effectExtent l="2540" t="0" r="11430" b="63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4855" y="2221230"/>
                          <a:ext cx="3024505" cy="55429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0.2pt;margin-top:128.8pt;height:436.45pt;width:238.15pt;z-index:251727872;mso-width-relative:page;mso-height-relative:page;" filled="f" stroked="t" coordsize="21600,21600" o:gfxdata="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cFD8doAAAAMAQAADwAAAAAAAAABACAAAAAiAAAA&#10;ZHJzL2Rvd25yZXYueG1sUEsBAhQAFAAAAAgAh07iQKiJQj0FAgAAvQMAAA4AAAAAAAAAAQAgAAAA&#10;KQEAAGRycy9lMm9Eb2MueG1sUEsFBgAAAAAGAAYAWQEAAKA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716280</wp:posOffset>
                </wp:positionV>
                <wp:extent cx="3583940" cy="4994910"/>
                <wp:effectExtent l="0" t="0" r="6985" b="571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7885" y="2026920"/>
                          <a:ext cx="3583940" cy="49949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7.55pt;margin-top:56.4pt;height:393.3pt;width:282.2pt;z-index:251722752;mso-width-relative:page;mso-height-relative:page;" filled="f" stroked="t" coordsize="21600,21600" o:gfxdata="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G/HLK2QAAAAsBAAAPAAAAAAAAAAEAIAAAACIA&#10;AABkcnMvZG93bnJldi54bWxQSwECFAAUAAAACACHTuJAonAuYggCAAC9AwAADgAAAAAAAAABACAA&#10;AAAoAQAAZHJzL2Uyb0RvYy54bWxQSwUGAAAAAAYABgBZAQAAo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702945</wp:posOffset>
                </wp:positionV>
                <wp:extent cx="1195070" cy="3306445"/>
                <wp:effectExtent l="4445" t="1905" r="19685" b="635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6" idx="0"/>
                      </wps:cNvCnPr>
                      <wps:spPr>
                        <a:xfrm>
                          <a:off x="5198745" y="2013585"/>
                          <a:ext cx="1195070" cy="3306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9.35pt;margin-top:55.35pt;height:260.35pt;width:94.1pt;z-index:251717632;mso-width-relative:page;mso-height-relative:page;" filled="f" stroked="t" coordsize="21600,21600" o:gfxdata="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DGV+81wAAAAsBAAAPAAAAAAAAAAEA&#10;IAAAACIAAABkcnMvZG93bnJldi54bWxQSwECFAAUAAAACACHTuJAg33BoRACAADMAwAADgAAAAAA&#10;AAABACAAAAAm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305435</wp:posOffset>
                </wp:positionV>
                <wp:extent cx="3180715" cy="2294890"/>
                <wp:effectExtent l="2540" t="3810" r="7620" b="635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3" idx="0"/>
                      </wps:cNvCnPr>
                      <wps:spPr>
                        <a:xfrm>
                          <a:off x="2079625" y="1616075"/>
                          <a:ext cx="3180715" cy="2294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3.75pt;margin-top:24.05pt;height:180.7pt;width:250.45pt;z-index:251714560;mso-width-relative:page;mso-height-relative:page;" filled="f" stroked="t" coordsize="21600,21600" o:gfxdata="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QJYZ71wAAAAoBAAAPAAAAAAAA&#10;AAEAIAAAACIAAABkcnMvZG93bnJldi54bWxQSwECFAAUAAAACACHTuJAh9dBnBMCAADMAw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005705" cy="2476500"/>
            <wp:effectExtent l="0" t="0" r="4445" b="0"/>
            <wp:docPr id="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24765</wp:posOffset>
                </wp:positionV>
                <wp:extent cx="2971800" cy="495935"/>
                <wp:effectExtent l="4445" t="4445" r="5080" b="1397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50565" y="3942715"/>
                          <a:ext cx="29718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70C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  <w:lang w:val="en-US" w:eastAsia="zh-CN"/>
                              </w:rPr>
                              <w:t>首先利用getInputString()方法获取到服务器返回的数据流，将之存储于字节流in中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2pt;margin-top:1.95pt;height:39.05pt;width:234pt;z-index:251713536;mso-width-relative:page;mso-height-relative:page;" fillcolor="#FFFFFF [3201]" filled="t" stroked="t" coordsize="21600,21600" o:gfxdata="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Al8ndUAAAAJAQAADwAAAAAAAAAB&#10;ACAAAAAiAAAAZHJzL2Rvd25yZXYueG1sUEsBAhQAFAAAAAgAh07iQN62yZVMAgAAdw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70C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70C0"/>
                          <w:lang w:val="en-US" w:eastAsia="zh-CN"/>
                        </w:rPr>
                        <w:t>首先利用getInputString()方法获取到服务器返回的数据流，将之存储于字节流in中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</w:pP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5461000</wp:posOffset>
                </wp:positionH>
                <wp:positionV relativeFrom="paragraph">
                  <wp:posOffset>145415</wp:posOffset>
                </wp:positionV>
                <wp:extent cx="23495" cy="829945"/>
                <wp:effectExtent l="27940" t="0" r="53340" b="825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04000" y="4427855"/>
                          <a:ext cx="23495" cy="829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0pt;margin-top:11.45pt;height:65.35pt;width:1.85pt;z-index:251719680;mso-width-relative:page;mso-height-relative:page;" filled="f" stroked="t" coordsize="21600,21600" o:gfxdata="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p+8mo2wAAAAoBAAAPAAAAAAAAAAEAIAAAACIAAABkcnMvZG93&#10;bnJldi54bWxQSwECFAAUAAAACACHTuJACuQ/bf0BAAChAwAADgAAAAAAAAABACAAAAAqAQAAZHJz&#10;L2Uyb0RvYy54bWxQSwUGAAAAAAYABgBZAQAAmQ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124460</wp:posOffset>
                </wp:positionV>
                <wp:extent cx="2418715" cy="476885"/>
                <wp:effectExtent l="635" t="31750" r="0" b="571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3" idx="2"/>
                      </wps:cNvCnPr>
                      <wps:spPr>
                        <a:xfrm flipV="1">
                          <a:off x="2841625" y="4406900"/>
                          <a:ext cx="2418715" cy="476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3.75pt;margin-top:9.8pt;height:37.55pt;width:190.45pt;z-index:251715584;mso-width-relative:page;mso-height-relative:page;" filled="f" stroked="t" coordsize="21600,21600" o:gfxdata="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kXkr2QAAAAkBAAAP&#10;AAAAAAAAAAEAIAAAACIAAABkcnMvZG93bnJldi54bWxQSwECFAAUAAAACACHTuJAOCrDkRcCAADV&#10;AwAADgAAAAAAAAABACAAAAAo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2405" cy="805815"/>
            <wp:effectExtent l="0" t="0" r="4445" b="3810"/>
            <wp:docPr id="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ragraph">
                  <wp:posOffset>46990</wp:posOffset>
                </wp:positionV>
                <wp:extent cx="1190625" cy="735330"/>
                <wp:effectExtent l="4445" t="4445" r="5080" b="1270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7685" y="5252720"/>
                          <a:ext cx="1190625" cy="735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70C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  <w:lang w:val="en-US" w:eastAsia="zh-CN"/>
                              </w:rPr>
                              <w:t>然后将数据流的字节流转化为字符流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6.55pt;margin-top:3.7pt;height:57.9pt;width:93.75pt;z-index:251716608;mso-width-relative:page;mso-height-relative:page;" fillcolor="#FFFFFF [3201]" filled="t" stroked="t" coordsize="21600,21600" o:gfxdata="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m24AA2wAAAAkBAAAPAAAAAAAA&#10;AAEAIAAAACIAAABkcnMvZG93bnJldi54bWxQSwECFAAUAAAACACHTuJAx+xVkUgCAAB4BAAADgAA&#10;AAAAAAABACAAAAAqAQAAZHJzL2Uyb0RvYy54bWxQSwUGAAAAAAYABgBZAQAA5AUAAAAA&#10;">
                <v:fill on="t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70C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70C0"/>
                          <w:lang w:val="en-US" w:eastAsia="zh-CN"/>
                        </w:rPr>
                        <w:t>然后将数据流的字节流转化为字符流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5579745</wp:posOffset>
                </wp:positionH>
                <wp:positionV relativeFrom="paragraph">
                  <wp:posOffset>593725</wp:posOffset>
                </wp:positionV>
                <wp:extent cx="12065" cy="726440"/>
                <wp:effectExtent l="38735" t="0" r="53975" b="698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22745" y="6064885"/>
                          <a:ext cx="12065" cy="726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9.35pt;margin-top:46.75pt;height:57.2pt;width:0.95pt;z-index:251721728;mso-width-relative:page;mso-height-relative:page;" filled="f" stroked="t" coordsize="21600,21600" o:gfxdata="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S2DDNsAAAAKAQAADwAAAAAAAAABACAAAAAiAAAAZHJzL2Rvd25y&#10;ZXYueG1sUEsBAhQAFAAAAAgAh07iQJVTCyT7AQAAoQMAAA4AAAAAAAAAAQAgAAAAKgEAAGRycy9l&#10;Mm9Eb2MueG1sUEsFBgAAAAAGAAYAWQEAAJc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1297940</wp:posOffset>
                </wp:positionH>
                <wp:positionV relativeFrom="paragraph">
                  <wp:posOffset>216535</wp:posOffset>
                </wp:positionV>
                <wp:extent cx="3357245" cy="300990"/>
                <wp:effectExtent l="635" t="41275" r="4445" b="1016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6" idx="1"/>
                      </wps:cNvCnPr>
                      <wps:spPr>
                        <a:xfrm flipV="1">
                          <a:off x="2440940" y="5687695"/>
                          <a:ext cx="3357245" cy="300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2.2pt;margin-top:17.05pt;height:23.7pt;width:264.35pt;z-index:251718656;mso-width-relative:page;mso-height-relative:page;" filled="f" stroked="t" coordsize="21600,21600" o:gfxdata="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5rVRdgAAAAJAQAA&#10;DwAAAAAAAAABACAAAAAiAAAAZHJzL2Rvd25yZXYueG1sUEsBAhQAFAAAAAgAh07iQPZvEf8ZAgAA&#10;1Q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572000" cy="752475"/>
            <wp:effectExtent l="0" t="0" r="0" b="0"/>
            <wp:docPr id="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282575</wp:posOffset>
                </wp:positionV>
                <wp:extent cx="3226435" cy="344805"/>
                <wp:effectExtent l="0" t="40005" r="2540" b="4381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7765" y="6744335"/>
                          <a:ext cx="3226435" cy="3448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95pt;margin-top:22.25pt;height:27.15pt;width:254.05pt;z-index:251723776;mso-width-relative:page;mso-height-relative:page;" filled="f" stroked="t" coordsize="21600,21600" o:gfxdata="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x9P3tkAAAAJAQAADwAAAAAAAAABACAAAAAiAAAA&#10;ZHJzL2Rvd25yZXYueG1sUEsBAhQAFAAAAAgAh07iQLyc9AoGAgAAvAMAAA4AAAAAAAAAAQAgAAAA&#10;KAEAAGRycy9lMm9Eb2MueG1sUEsFBgAAAAAGAAYAWQEAAKA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369570</wp:posOffset>
                </wp:positionV>
                <wp:extent cx="1492250" cy="531495"/>
                <wp:effectExtent l="4445" t="4445" r="8255" b="698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01690" y="7045325"/>
                          <a:ext cx="1492250" cy="531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70C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  <w:lang w:val="en-US" w:eastAsia="zh-CN"/>
                              </w:rPr>
                              <w:t>然后从字符流中读取文本，缓冲各个字符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6pt;margin-top:29.1pt;height:41.85pt;width:117.5pt;z-index:251720704;mso-width-relative:page;mso-height-relative:page;" fillcolor="#FFFFFF [3201]" filled="t" stroked="t" coordsize="21600,21600" o:gfxdata="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aHiP2wAAAAoBAAAPAAAAAAAAAAEA&#10;IAAAACIAAABkcnMvZG93bnJldi54bWxQSwECFAAUAAAACACHTuJAAf3Y/UUCAAB4BAAADgAAAAAA&#10;AAABACAAAAAqAQAAZHJzL2Uyb0RvYy54bWxQSwUGAAAAAAYABgBZAQAA4QUAAAAA&#10;">
                <v:fill on="t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70C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70C0"/>
                          <w:lang w:val="en-US" w:eastAsia="zh-CN"/>
                        </w:rPr>
                        <w:t>然后从字符流中读取文本，缓冲各个字符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4310" cy="693420"/>
            <wp:effectExtent l="0" t="0" r="2540" b="1905"/>
            <wp:docPr id="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Arial" w:hAnsi="Arial" w:eastAsia="宋体" w:cs="Arial"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5598795</wp:posOffset>
                </wp:positionH>
                <wp:positionV relativeFrom="paragraph">
                  <wp:posOffset>109855</wp:posOffset>
                </wp:positionV>
                <wp:extent cx="23495" cy="1006475"/>
                <wp:effectExtent l="27940" t="0" r="53340" b="317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41795" y="7364095"/>
                          <a:ext cx="23495" cy="1006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0.85pt;margin-top:8.65pt;height:79.25pt;width:1.85pt;z-index:251725824;mso-width-relative:page;mso-height-relative:page;" filled="f" stroked="t" coordsize="21600,21600" o:gfxdata="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tPyI/ZAAAACgEAAA8AAAAAAAAAAQAgAAAAIgAAAGRycy9kb3ducmV2&#10;LnhtbFBLAQIUABQAAAAIAIdO4kA1UniF+wEAAKIDAAAOAAAAAAAAAAEAIAAAACgBAABkcnMvZTJv&#10;RG9jLnhtbFBLBQYAAAAABgAGAFkBAACV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eastAsia="宋体" w:cs="Arial"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总结如下：</w:t>
      </w:r>
    </w:p>
    <w:p>
      <w:pPr>
        <w:jc w:val="left"/>
        <w:rPr>
          <w:rFonts w:hint="default" w:ascii="Arial" w:hAnsi="Arial" w:eastAsia="宋体" w:cs="Arial"/>
          <w:i w:val="0"/>
          <w:caps w:val="0"/>
          <w:color w:val="00B050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00B050"/>
          <w:spacing w:val="0"/>
          <w:sz w:val="20"/>
          <w:szCs w:val="20"/>
          <w:shd w:val="clear" w:fill="FFFFFF"/>
        </w:rPr>
        <w:t>InputStream能从來源处读取一個一個byte,</w:t>
      </w:r>
      <w:r>
        <w:rPr>
          <w:rFonts w:hint="default" w:ascii="Arial" w:hAnsi="Arial" w:eastAsia="宋体" w:cs="Arial"/>
          <w:i w:val="0"/>
          <w:caps w:val="0"/>
          <w:color w:val="00B050"/>
          <w:spacing w:val="0"/>
          <w:sz w:val="20"/>
          <w:szCs w:val="20"/>
          <w:shd w:val="clear" w:fill="FFFFFF"/>
        </w:rPr>
        <w:t>所以它是最低级的，</w:t>
      </w:r>
    </w:p>
    <w:p>
      <w:pPr>
        <w:jc w:val="left"/>
        <w:rPr>
          <w:rFonts w:hint="default" w:ascii="Arial" w:hAnsi="Arial" w:eastAsia="宋体" w:cs="Arial"/>
          <w:i w:val="0"/>
          <w:caps w:val="0"/>
          <w:color w:val="00B050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00B050"/>
          <w:spacing w:val="0"/>
          <w:sz w:val="20"/>
          <w:szCs w:val="20"/>
          <w:shd w:val="clear" w:fill="FFFFFF"/>
        </w:rPr>
        <w:t>InputStreamReader封裝了InputStream在里头,</w:t>
      </w:r>
      <w:r>
        <w:rPr>
          <w:rFonts w:hint="default" w:ascii="Arial" w:hAnsi="Arial" w:eastAsia="宋体" w:cs="Arial"/>
          <w:i w:val="0"/>
          <w:caps w:val="0"/>
          <w:color w:val="00B050"/>
          <w:spacing w:val="0"/>
          <w:sz w:val="20"/>
          <w:szCs w:val="20"/>
          <w:shd w:val="clear" w:fill="FFFFFF"/>
        </w:rPr>
        <w:t> 它以较高级的方式,一次读取一个一个字符</w:t>
      </w:r>
      <w:r>
        <w:rPr>
          <w:rFonts w:ascii="Arial" w:hAnsi="Arial" w:eastAsia="宋体" w:cs="Arial"/>
          <w:i w:val="0"/>
          <w:caps w:val="0"/>
          <w:color w:val="00B050"/>
          <w:spacing w:val="0"/>
          <w:sz w:val="18"/>
          <w:szCs w:val="18"/>
          <w:shd w:val="clear" w:fill="FFFFFF"/>
        </w:rPr>
        <w:t>BufferedReader则是比InputStreamReader更高级,</w:t>
      </w:r>
      <w:r>
        <w:rPr>
          <w:rFonts w:hint="default" w:ascii="Arial" w:hAnsi="Arial" w:eastAsia="宋体" w:cs="Arial"/>
          <w:i w:val="0"/>
          <w:caps w:val="0"/>
          <w:color w:val="00B050"/>
          <w:spacing w:val="0"/>
          <w:sz w:val="18"/>
          <w:szCs w:val="18"/>
          <w:shd w:val="clear" w:fill="FFFFFF"/>
        </w:rPr>
        <w:t>它封裝了StreamReader类,一次读取取一行的字符</w:t>
      </w: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364490</wp:posOffset>
                </wp:positionV>
                <wp:extent cx="3280410" cy="113030"/>
                <wp:effectExtent l="0" t="46355" r="5715" b="50165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22170" y="8609330"/>
                          <a:ext cx="3280410" cy="1130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2.4pt;margin-top:28.7pt;height:8.9pt;width:258.3pt;z-index:251726848;mso-width-relative:page;mso-height-relative:page;" filled="f" stroked="t" coordsize="21600,21600" o:gfxdata="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y3cLdkAAAAJAQAADwAAAAAAAAABACAA&#10;AAAiAAAAZHJzL2Rvd25yZXYueG1sUEsBAhQAFAAAAAgAh07iQMeQUNkMAgAAxgMAAA4AAAAAAAAA&#10;AQAgAAAAKAEAAGRycy9lMm9Eb2MueG1sUEsFBgAAAAAGAAYAWQEAAKY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203835</wp:posOffset>
                </wp:positionV>
                <wp:extent cx="1762125" cy="810260"/>
                <wp:effectExtent l="4445" t="4445" r="5080" b="1397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2100" y="8448675"/>
                          <a:ext cx="1762125" cy="81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70C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  <w:lang w:val="en-US" w:eastAsia="zh-CN"/>
                              </w:rPr>
                              <w:t>最后利用StringBuilder在字符缓冲区下进行操作，相当于重新进行字符组合。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3pt;margin-top:16.05pt;height:63.8pt;width:138.75pt;z-index:251724800;mso-width-relative:page;mso-height-relative:page;" fillcolor="#FFFFFF [3201]" filled="t" stroked="t" coordsize="21600,21600" o:gfxdata="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5NJXP9wAAAAKAQAADwAAAAAA&#10;AAABACAAAAAiAAAAZHJzL2Rvd25yZXYueG1sUEsBAhQAFAAAAAgAh07iQFfUQrZIAgAAeAQAAA4A&#10;AAAAAAAAAQAgAAAAKwEAAGRycy9lMm9Eb2MueG1sUEsFBgAAAAAGAAYAWQEAAOUFAAAAAA==&#10;">
                <v:fill on="t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70C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70C0"/>
                          <w:lang w:val="en-US" w:eastAsia="zh-CN"/>
                        </w:rPr>
                        <w:t>最后利用StringBuilder在字符缓冲区下进行操作，相当于重新进行字符组合。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329430" cy="1014730"/>
            <wp:effectExtent l="0" t="0" r="4445" b="4445"/>
            <wp:docPr id="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04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  <w:t>异步消息处理机制：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t>private  Handler mHandler = new Handler() {</w:t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t xml:space="preserve">    public void handleMessage(Message </w:t>
      </w:r>
      <w:r>
        <w:rPr>
          <w:rFonts w:hint="eastAsia" w:cs="宋体"/>
          <w:color w:val="FFFF00"/>
          <w:sz w:val="24"/>
          <w:szCs w:val="24"/>
          <w:shd w:val="clear" w:fill="2B2B2B"/>
          <w:lang w:val="en-US" w:eastAsia="zh-CN"/>
        </w:rPr>
        <w:t>msg</w:t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t xml:space="preserve">        switch (msg.what) {</w:t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t xml:space="preserve">            case </w:t>
      </w:r>
      <w:r>
        <w:rPr>
          <w:rFonts w:hint="eastAsia" w:ascii="宋体" w:hAnsi="宋体" w:eastAsia="宋体" w:cs="宋体"/>
          <w:i/>
          <w:color w:val="FFFF00"/>
          <w:sz w:val="24"/>
          <w:szCs w:val="24"/>
          <w:shd w:val="clear" w:fill="2B2B2B"/>
        </w:rPr>
        <w:t>UPDATE_TODAY_WEATHER</w:t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t xml:space="preserve">                updateTodayWeather((TodayWeather) msg.obj);</w:t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t xml:space="preserve">                break;</w:t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t xml:space="preserve">            default:</w:t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t xml:space="preserve">                break;</w:t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t>}</w:t>
      </w: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4462145</wp:posOffset>
                </wp:positionH>
                <wp:positionV relativeFrom="paragraph">
                  <wp:posOffset>41910</wp:posOffset>
                </wp:positionV>
                <wp:extent cx="0" cy="532765"/>
                <wp:effectExtent l="48895" t="0" r="55880" b="635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605145" y="3531870"/>
                          <a:ext cx="0" cy="532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1.35pt;margin-top:3.3pt;height:41.95pt;width:0pt;z-index:251734016;mso-width-relative:page;mso-height-relative:page;" filled="f" stroked="t" coordsize="21600,21600" o:gfxdata="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c3SH7VAAAACAEAAA8AAAAAAAAAAQAgAAAAIgAAAGRycy9kb3du&#10;cmV2LnhtbFBLAQIUABQAAAAIAIdO4kAPhPRBAgIAAKcDAAAOAAAAAAAAAAEAIAAAACQ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3271520</wp:posOffset>
                </wp:positionH>
                <wp:positionV relativeFrom="paragraph">
                  <wp:posOffset>199390</wp:posOffset>
                </wp:positionV>
                <wp:extent cx="2185670" cy="1126490"/>
                <wp:effectExtent l="4445" t="4445" r="10160" b="12065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2380" y="4224655"/>
                          <a:ext cx="2185670" cy="112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  <w:t>这一步是在主线程中完成：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  <w:t>创建Handler对象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  <w:t>写hanleMessage函数，其中包括收到消息后的事务处理逻辑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6pt;margin-top:15.7pt;height:88.7pt;width:172.1pt;z-index:251732992;mso-width-relative:page;mso-height-relative:page;" fillcolor="#FFFFFF [3201]" filled="t" stroked="t" coordsize="21600,21600" o:gfxdata="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+qsvK2QAAAAoBAAAPAAAA&#10;AAAAAAEAIAAAACIAAABkcnMvZG93bnJldi54bWxQSwECFAAUAAAACACHTuJA3PF45U0CAAB4BAAA&#10;DgAAAAAAAAABACAAAAAoAQAAZHJzL2Uyb0RvYy54bWxQSwUGAAAAAAYABgBZAQAA5wUAAAAA&#10;">
                <v:fill on="t" focussize="0,0"/>
                <v:stroke weight="0.5pt" color="#00B0F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  <w:t>这一步是在主线程中完成：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  <w:t>创建Handler对象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  <w:t>写hanleMessage函数，其中包括收到消息后的事务处理逻辑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239395</wp:posOffset>
                </wp:positionV>
                <wp:extent cx="2459355" cy="904875"/>
                <wp:effectExtent l="4445" t="4445" r="12700" b="508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87115" y="3978910"/>
                          <a:ext cx="245935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Handler，用于发送和处理消息，发送消息用Handler的sendMessage()方法，消息最终传递到Handler的handleMessage()方法中。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55pt;margin-top:18.85pt;height:71.25pt;width:193.65pt;z-index:251729920;mso-width-relative:page;mso-height-relative:page;" fillcolor="#FFFFFF [3201]" filled="t" stroked="t" coordsize="21600,21600" o:gfxdata="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IocYtoAAAAJAQAADwAAAAAAAAAB&#10;ACAAAAAiAAAAZHJzL2Rvd25yZXYueG1sUEsBAhQAFAAAAAgAh07iQIj+X0NHAgAAeAQAAA4AAAAA&#10;AAAAAQAgAAAAKQEAAGRycy9lMm9Eb2MueG1sUEsFBgAAAAAGAAYAWQEAAOIFAAAAAA==&#10;">
                <v:fill on="t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Handler，用于发送和处理消息，发送消息用Handler的sendMessage()方法，消息最终传递到Handler的handleMessage()方法中。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3279140</wp:posOffset>
                </wp:positionH>
                <wp:positionV relativeFrom="paragraph">
                  <wp:posOffset>285115</wp:posOffset>
                </wp:positionV>
                <wp:extent cx="2082165" cy="1151890"/>
                <wp:effectExtent l="5080" t="5080" r="8255" b="508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67505" y="7340600"/>
                          <a:ext cx="2082165" cy="1151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  <w:t>这一步是在子线程完成：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  <w:t>创建msg对象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  <w:t>设定what字段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  <w:t>设定obj字段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24"/>
                                <w:szCs w:val="32"/>
                                <w:lang w:val="en-US" w:eastAsia="zh-CN"/>
                              </w:rPr>
                              <w:t>发送消息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2pt;margin-top:22.45pt;height:90.7pt;width:163.95pt;z-index:251731968;mso-width-relative:page;mso-height-relative:page;" fillcolor="#FFFFFF [3201]" filled="t" stroked="t" coordsize="21600,21600" o:gfxdata="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ZYbWDaAAAACgEAAA8A&#10;AAAAAAAAAQAgAAAAIgAAAGRycy9kb3ducmV2LnhtbFBLAQIUABQAAAAIAIdO4kDheJEcTgIAAHkE&#10;AAAOAAAAAAAAAAEAIAAAACkBAABkcnMvZTJvRG9jLnhtbFBLBQYAAAAABgAGAFkBAADpBQAAAAA=&#10;">
                <v:fill on="t" focussize="0,0"/>
                <v:stroke weight="0.5pt" color="#00B0F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  <w:t>这一步是在子线程完成：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  <w:t>创建msg对象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  <w:t>设定what字段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  <w:t>设定obj字段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24"/>
                          <w:szCs w:val="32"/>
                          <w:lang w:val="en-US" w:eastAsia="zh-CN"/>
                        </w:rPr>
                        <w:t>发送消息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288925</wp:posOffset>
                </wp:positionV>
                <wp:extent cx="2571750" cy="961390"/>
                <wp:effectExtent l="4445" t="4445" r="5080" b="5715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4755" y="3952240"/>
                          <a:ext cx="2571750" cy="961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Message的what字段一般是一个整型常量，需要赋值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obj字段可以用来携带一个object对象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65pt;margin-top:22.75pt;height:75.7pt;width:202.5pt;z-index:251730944;mso-width-relative:page;mso-height-relative:page;" fillcolor="#FFFFFF [3201]" filled="t" stroked="t" coordsize="21600,21600" o:gfxdata="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3lpW9cAAAAIAQAADwAAAAAAAAABACAA&#10;AAAiAAAAZHJzL2Rvd25yZXYueG1sUEsBAhQAFAAAAAgAh07iQBlwQARHAgAAeAQAAA4AAAAAAAAA&#10;AQAgAAAAJgEAAGRycy9lMm9Eb2MueG1sUEsFBgAAAAAGAAYAWQEAAN8FAAAAAA==&#10;">
                <v:fill on="t" focussize="0,0"/>
                <v:stroke weight="0.5pt" color="#C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Message的what字段一般是一个整型常量，需要赋值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obj字段可以用来携带一个object对象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248285</wp:posOffset>
                </wp:positionV>
                <wp:extent cx="6985" cy="492760"/>
                <wp:effectExtent l="43180" t="0" r="54610" b="254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2"/>
                      </wps:cNvCnPr>
                      <wps:spPr>
                        <a:xfrm>
                          <a:off x="5502910" y="8120380"/>
                          <a:ext cx="6985" cy="492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0.2pt;margin-top:19.55pt;height:38.8pt;width:0.55pt;z-index:251735040;mso-width-relative:page;mso-height-relative:page;" filled="f" stroked="t" coordsize="21600,21600" o:gfxdata="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4sSKdcAAAAKAQAADwAAAAAAAAABACAA&#10;AAAiAAAAZHJzL2Rvd25yZXYueG1sUEsBAhQAFAAAAAgAh07iQFG8P/oOAgAAxwMAAA4AAAAAAAAA&#10;AQAgAAAAJ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00"/>
          <w:sz w:val="24"/>
          <w:szCs w:val="24"/>
        </w:rPr>
      </w:pP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t>Message msg =new Message();</w:t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t xml:space="preserve">msg.what = </w:t>
      </w:r>
      <w:r>
        <w:rPr>
          <w:rFonts w:hint="eastAsia" w:ascii="宋体" w:hAnsi="宋体" w:eastAsia="宋体" w:cs="宋体"/>
          <w:i/>
          <w:color w:val="FFFF00"/>
          <w:sz w:val="24"/>
          <w:szCs w:val="24"/>
          <w:shd w:val="clear" w:fill="2B2B2B"/>
        </w:rPr>
        <w:t>UPDATE_TODAY_WEATHER</w:t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t>msg.obj=todayWeather;</w:t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FF00"/>
          <w:sz w:val="24"/>
          <w:szCs w:val="24"/>
          <w:shd w:val="clear" w:fill="2B2B2B"/>
        </w:rPr>
        <w:t>mHandler.sendMessage(msg);</w:t>
      </w:r>
    </w:p>
    <w:p>
      <w:pPr>
        <w:jc w:val="left"/>
        <w:rPr>
          <w:rFonts w:hint="eastAsia" w:asciiTheme="minorHAnsi" w:hAnsiTheme="minorHAnsi" w:eastAsiaTheme="minor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color w:val="FF0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8"/>
          <w:szCs w:val="36"/>
          <w:lang w:val="en-US" w:eastAsia="zh-CN" w:bidi="ar-SA"/>
        </w:rPr>
        <w:t>项目框架总结：</w:t>
      </w:r>
    </w:p>
    <w:p>
      <w:pPr>
        <w:numPr>
          <w:ilvl w:val="0"/>
          <w:numId w:val="4"/>
        </w:numPr>
        <w:jc w:val="left"/>
        <w:rPr>
          <w:rFonts w:hint="eastAsia" w:cstheme="minorBidi"/>
          <w:color w:val="00B050"/>
          <w:kern w:val="2"/>
          <w:sz w:val="28"/>
          <w:szCs w:val="36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27940</wp:posOffset>
                </wp:positionV>
                <wp:extent cx="2273300" cy="371475"/>
                <wp:effectExtent l="6350" t="6350" r="6350" b="1270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8545" y="1407160"/>
                          <a:ext cx="22733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65pt;margin-top:2.2pt;height:29.25pt;width:179pt;z-index:251739136;v-text-anchor:middle;mso-width-relative:page;mso-height-relative:page;" filled="f" stroked="t" coordsize="21600,21600" o:gfxdata="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IDVKFzXAAAACAEAAA8AAAAAAAAA&#10;AQAgAAAAIgAAAGRycy9kb3ducmV2LnhtbFBLAQIUABQAAAAIAIdO4kBOdHhuvQIAAHUFAAAOAAAA&#10;AAAAAAEAIAAAACYBAABkcnMvZTJvRG9jLnhtbFBLBQYAAAAABgAGAFkBAABVBgAAAAA=&#10;">
                <v:fill on="f" focussize="0,0"/>
                <v:stroke weight="1pt" color="#00B05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cstheme="minorBidi"/>
          <w:color w:val="00B050"/>
          <w:kern w:val="2"/>
          <w:sz w:val="28"/>
          <w:szCs w:val="36"/>
          <w:lang w:val="en-US" w:eastAsia="zh-CN" w:bidi="ar-SA"/>
        </w:rPr>
        <w:t>先设计出app的UI布局</w:t>
      </w:r>
    </w:p>
    <w:p>
      <w:pPr>
        <w:numPr>
          <w:numId w:val="0"/>
        </w:numPr>
        <w:jc w:val="left"/>
        <w:rPr>
          <w:rFonts w:hint="eastAsia" w:cstheme="minorBidi"/>
          <w:color w:val="00B050"/>
          <w:kern w:val="2"/>
          <w:sz w:val="28"/>
          <w:szCs w:val="36"/>
          <w:lang w:val="en-US" w:eastAsia="zh-CN" w:bidi="ar-SA"/>
        </w:rPr>
      </w:pPr>
    </w:p>
    <w:p>
      <w:pPr>
        <w:numPr>
          <w:ilvl w:val="0"/>
          <w:numId w:val="4"/>
        </w:numPr>
        <w:jc w:val="left"/>
        <w:rPr>
          <w:rFonts w:hint="eastAsia" w:cstheme="minorBidi"/>
          <w:color w:val="00B0F0"/>
          <w:kern w:val="2"/>
          <w:sz w:val="28"/>
          <w:szCs w:val="36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7620</wp:posOffset>
                </wp:positionV>
                <wp:extent cx="5589270" cy="762000"/>
                <wp:effectExtent l="6350" t="6350" r="14605" b="12700"/>
                <wp:wrapNone/>
                <wp:docPr id="97" name="圆角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4255" y="1714500"/>
                          <a:ext cx="5589270" cy="762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.35pt;margin-top:0.6pt;height:60pt;width:440.1pt;z-index:251736064;v-text-anchor:middle;mso-width-relative:page;mso-height-relative:page;" filled="f" stroked="t" coordsize="21600,21600" arcsize="0.166666666666667" o:gfxdata="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AbozsB1AAA&#10;AAkBAAAPAAAAAAAAAAEAIAAAACIAAABkcnMvZG93bnJldi54bWxQSwECFAAUAAAACACHTuJA/mIh&#10;aM0CAAB+BQAADgAAAAAAAAABACAAAAAjAQAAZHJzL2Uyb0RvYy54bWxQSwUGAAAAAAYABgBZAQAA&#10;YgYAAAAA&#10;">
                <v:fill on="f" focussize="0,0"/>
                <v:stroke weight="1pt" color="#00B0F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cstheme="minorBidi"/>
          <w:color w:val="00B0F0"/>
          <w:kern w:val="2"/>
          <w:sz w:val="28"/>
          <w:szCs w:val="36"/>
          <w:lang w:val="en-US" w:eastAsia="zh-CN" w:bidi="ar-SA"/>
        </w:rPr>
        <w:t>用onCreate函数加载布局，设置更新按钮。随后写出onClick函数来设定点击按钮的响应操作</w:t>
      </w:r>
    </w:p>
    <w:p>
      <w:pPr>
        <w:numPr>
          <w:numId w:val="0"/>
        </w:numPr>
        <w:jc w:val="left"/>
        <w:rPr>
          <w:rFonts w:hint="eastAsia" w:cstheme="minorBidi"/>
          <w:color w:val="00B0F0"/>
          <w:kern w:val="2"/>
          <w:sz w:val="28"/>
          <w:szCs w:val="36"/>
          <w:lang w:val="en-US" w:eastAsia="zh-CN" w:bidi="ar-SA"/>
        </w:rPr>
      </w:pPr>
    </w:p>
    <w:p>
      <w:pPr>
        <w:numPr>
          <w:ilvl w:val="0"/>
          <w:numId w:val="4"/>
        </w:numPr>
        <w:jc w:val="left"/>
        <w:rPr>
          <w:rFonts w:hint="eastAsia" w:cstheme="minorBidi"/>
          <w:color w:val="0070C0"/>
          <w:kern w:val="2"/>
          <w:sz w:val="28"/>
          <w:szCs w:val="36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1578610</wp:posOffset>
                </wp:positionH>
                <wp:positionV relativeFrom="paragraph">
                  <wp:posOffset>1117600</wp:posOffset>
                </wp:positionV>
                <wp:extent cx="2078355" cy="3715385"/>
                <wp:effectExtent l="4445" t="2540" r="3175" b="6350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21610" y="4396740"/>
                          <a:ext cx="2078355" cy="3715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4.3pt;margin-top:88pt;height:292.55pt;width:163.65pt;z-index:251744256;mso-width-relative:page;mso-height-relative:page;" filled="f" stroked="t" coordsize="21600,21600" o:gfxdata="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uD+H7YAAAACwEAAA8AAAAAAAAAAQAgAAAAIgAAAGRycy9k&#10;b3ducmV2LnhtbFBLAQIUABQAAAAIAIdO4kAX+iSxAgIAAKY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65405</wp:posOffset>
                </wp:positionV>
                <wp:extent cx="5476875" cy="1115695"/>
                <wp:effectExtent l="6350" t="6350" r="12700" b="1143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4580" y="2598420"/>
                          <a:ext cx="5476875" cy="1115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6pt;margin-top:5.15pt;height:87.85pt;width:431.25pt;z-index:251737088;v-text-anchor:middle;mso-width-relative:page;mso-height-relative:page;" filled="f" stroked="t" coordsize="21600,21600" o:gfxdata="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54hL41gAAAAkBAAAPAAAA&#10;AAAAAAEAIAAAACIAAABkcnMvZG93bnJldi54bWxQSwECFAAUAAAACACHTuJAq6Iwb8ICAAB0BQAA&#10;DgAAAAAAAAABACAAAAAlAQAAZHJzL2Uyb0RvYy54bWxQSwUGAAAAAAYABgBZAQAAWQYAAAAA&#10;">
                <v:fill on="f" focussize="0,0"/>
                <v:stroke weight="1pt" color="#0070C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cstheme="minorBidi"/>
          <w:color w:val="0070C0"/>
          <w:kern w:val="2"/>
          <w:sz w:val="28"/>
          <w:szCs w:val="36"/>
          <w:lang w:val="en-US" w:eastAsia="zh-CN" w:bidi="ar-SA"/>
        </w:rPr>
        <w:t>新建一堆TextView和ImageView控件来指向当初设计布局时对应的</w:t>
      </w:r>
      <w:r>
        <w:rPr>
          <w:rFonts w:hint="eastAsia" w:cstheme="minorBidi"/>
          <w:color w:val="0070C0"/>
          <w:kern w:val="2"/>
          <w:sz w:val="28"/>
          <w:szCs w:val="36"/>
          <w:lang w:val="en-US" w:eastAsia="zh-CN" w:bidi="ar-SA"/>
        </w:rPr>
        <w:t>TextView和ImageView控件，这一操作的目的是后期可以很方便地使用新建控件的setText()方法来改变控件中的内容</w:t>
      </w:r>
    </w:p>
    <w:p>
      <w:pPr>
        <w:numPr>
          <w:numId w:val="0"/>
        </w:numPr>
        <w:jc w:val="left"/>
        <w:rPr>
          <w:rFonts w:hint="eastAsia" w:cstheme="minorBidi"/>
          <w:color w:val="0070C0"/>
          <w:kern w:val="2"/>
          <w:sz w:val="28"/>
          <w:szCs w:val="36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384175</wp:posOffset>
                </wp:positionV>
                <wp:extent cx="5607050" cy="1255395"/>
                <wp:effectExtent l="6350" t="6350" r="6350" b="14605"/>
                <wp:wrapNone/>
                <wp:docPr id="10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1400" y="4760595"/>
                          <a:ext cx="5607050" cy="12553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pt;margin-top:30.25pt;height:98.85pt;width:441.5pt;z-index:251740160;v-text-anchor:middle;mso-width-relative:page;mso-height-relative:page;" filled="f" stroked="t" coordsize="21600,21600" arcsize="0.166666666666667" o:gfxdata="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CLPXUu2QAAAAoBAAAPAAAAAAAAAAEAIAAAACIAAABkcnMvZG93bnJldi54bWxQSwECFAAUAAAA&#10;CACHTuJA5c87PtECAACBBQAADgAAAAAAAAABACAAAAAoAQAAZHJzL2Uyb0RvYy54bWxQSwUGAAAA&#10;AAYABgBZAQAAawYAAAAA&#10;">
                <v:fill on="f" focussize="0,0"/>
                <v:stroke weight="1pt" color="#002060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numPr>
          <w:ilvl w:val="0"/>
          <w:numId w:val="4"/>
        </w:numPr>
        <w:jc w:val="left"/>
        <w:rPr>
          <w:rFonts w:hint="eastAsia" w:cstheme="minorBidi"/>
          <w:color w:val="002060"/>
          <w:kern w:val="2"/>
          <w:sz w:val="28"/>
          <w:szCs w:val="36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694055</wp:posOffset>
                </wp:positionV>
                <wp:extent cx="537210" cy="2195195"/>
                <wp:effectExtent l="4445" t="1270" r="29845" b="3810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09010" y="5570855"/>
                          <a:ext cx="537210" cy="2195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3pt;margin-top:54.65pt;height:172.85pt;width:42.3pt;z-index:251743232;mso-width-relative:page;mso-height-relative:page;" filled="f" stroked="t" coordsize="21600,21600" o:gfxdata="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OMNNdgAAAALAQAADwAAAAAAAAABACAAAAAiAAAAZHJzL2Rvd25y&#10;ZXYueG1sUEsBAhQAFAAAAAgAh07iQPsytH/+AQAApQMAAA4AAAAAAAAAAQAgAAAAJw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784860</wp:posOffset>
                </wp:positionV>
                <wp:extent cx="199390" cy="1229995"/>
                <wp:effectExtent l="34925" t="635" r="13335" b="7620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79345" y="5575300"/>
                          <a:ext cx="199390" cy="1229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7.35pt;margin-top:61.8pt;height:96.85pt;width:15.7pt;z-index:251742208;mso-width-relative:page;mso-height-relative:page;" filled="f" stroked="t" coordsize="21600,21600" o:gfxdata="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lQ/oW2QAAAAsBAAAPAAAAAAAAAAEAIAAAACIA&#10;AABkcnMvZG93bnJldi54bWxQSwECFAAUAAAACACHTuJAab8itQgCAACvAwAADgAAAAAAAAABACAA&#10;AAAo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color w:val="002060"/>
          <w:kern w:val="2"/>
          <w:sz w:val="28"/>
          <w:szCs w:val="36"/>
          <w:lang w:val="en-US" w:eastAsia="zh-CN" w:bidi="ar-SA"/>
        </w:rPr>
        <w:t>新建一个类，这个类中的一堆属性就对应着城市名、湿度、温度等等，而这个类的set()方法和get()方法分别可以将类的各个属性赋值和取值。</w:t>
      </w:r>
    </w:p>
    <w:p>
      <w:pPr>
        <w:numPr>
          <w:numId w:val="0"/>
        </w:numPr>
        <w:jc w:val="left"/>
        <w:rPr>
          <w:rFonts w:hint="eastAsia" w:cstheme="minorBidi"/>
          <w:color w:val="002060"/>
          <w:kern w:val="2"/>
          <w:sz w:val="28"/>
          <w:szCs w:val="36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393065</wp:posOffset>
                </wp:positionV>
                <wp:extent cx="5741035" cy="883285"/>
                <wp:effectExtent l="6350" t="6350" r="15240" b="15240"/>
                <wp:wrapNone/>
                <wp:docPr id="102" name="圆角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2665" y="6458585"/>
                          <a:ext cx="5741035" cy="8832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1.05pt;margin-top:30.95pt;height:69.55pt;width:452.05pt;z-index:251741184;v-text-anchor:middle;mso-width-relative:page;mso-height-relative:page;" filled="f" stroked="t" coordsize="21600,21600" arcsize="0.166666666666667" o:gfxdata="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uLHgP9gAAAAKAQAADwAAAAAAAAABACAAAAAiAAAAZHJzL2Rvd25yZXYueG1sUEsBAhQAFAAAAAgA&#10;h07iQBfM20PQAgAAgAUAAA4AAAAAAAAAAQAgAAAAJwEAAGRycy9lMm9Eb2MueG1sUEsFBgAAAAAG&#10;AAYAWQEAAGkGAAAAAA==&#10;">
                <v:fill on="f" focussize="0,0"/>
                <v:stroke weight="1pt" color="#7030A0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numPr>
          <w:ilvl w:val="0"/>
          <w:numId w:val="4"/>
        </w:numPr>
        <w:jc w:val="left"/>
        <w:rPr>
          <w:rFonts w:hint="eastAsia" w:cstheme="minorBidi"/>
          <w:color w:val="7030A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color w:val="7030A0"/>
          <w:kern w:val="2"/>
          <w:sz w:val="28"/>
          <w:szCs w:val="36"/>
          <w:lang w:val="en-US" w:eastAsia="zh-CN" w:bidi="ar-SA"/>
        </w:rPr>
        <w:t>定义解析函数，解析函数的目的就是将网络获取的数据流解析出来，然后用set()方法将上述的类的各个属性分别赋值</w:t>
      </w:r>
    </w:p>
    <w:p>
      <w:pPr>
        <w:numPr>
          <w:numId w:val="0"/>
        </w:numPr>
        <w:jc w:val="left"/>
        <w:rPr>
          <w:rFonts w:hint="eastAsia" w:cstheme="minorBidi"/>
          <w:color w:val="7030A0"/>
          <w:kern w:val="2"/>
          <w:sz w:val="28"/>
          <w:szCs w:val="36"/>
          <w:lang w:val="en-US" w:eastAsia="zh-CN" w:bidi="ar-SA"/>
        </w:rPr>
      </w:pPr>
    </w:p>
    <w:p>
      <w:pPr>
        <w:numPr>
          <w:ilvl w:val="0"/>
          <w:numId w:val="4"/>
        </w:numPr>
        <w:jc w:val="left"/>
        <w:rPr>
          <w:rFonts w:hint="eastAsia" w:cstheme="minorBidi"/>
          <w:color w:val="FFC000"/>
          <w:kern w:val="2"/>
          <w:sz w:val="28"/>
          <w:szCs w:val="36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17145</wp:posOffset>
                </wp:positionV>
                <wp:extent cx="5771515" cy="1307465"/>
                <wp:effectExtent l="6350" t="6350" r="13335" b="1016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7435" y="5734050"/>
                          <a:ext cx="5771515" cy="1307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95pt;margin-top:1.35pt;height:102.95pt;width:454.45pt;z-index:251738112;v-text-anchor:middle;mso-width-relative:page;mso-height-relative:page;" filled="f" stroked="t" coordsize="21600,21600" o:gfxdata="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/+JOT2AAAAAkBAAAPAAAA&#10;AAAAAAEAIAAAACIAAABkcnMvZG93bnJldi54bWxQSwECFAAUAAAACACHTuJAwWE4fsACAAB0BQAA&#10;DgAAAAAAAAABACAAAAAnAQAAZHJzL2Uyb0RvYy54bWxQSwUGAAAAAAYABgBZAQAAWQYAAAAA&#10;">
                <v:fill on="f" focussize="0,0"/>
                <v:stroke weight="1pt" color="#FFC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cstheme="minorBidi"/>
          <w:color w:val="FFC000"/>
          <w:kern w:val="2"/>
          <w:sz w:val="28"/>
          <w:szCs w:val="36"/>
          <w:lang w:val="en-US" w:eastAsia="zh-CN" w:bidi="ar-SA"/>
        </w:rPr>
        <w:t>定义更新函数，目的就是先利用get()方法将已经赋值完毕的类的各个属性的值取出来，然后利用新建控件的setText()方法将这些值覆盖原来的text内容，达到更新的效果</w:t>
      </w:r>
    </w:p>
    <w:p>
      <w:pPr>
        <w:rPr>
          <w:rFonts w:hint="eastAsia" w:asciiTheme="minorHAnsi" w:hAnsiTheme="minorHAnsi" w:eastAsiaTheme="minorEastAsia" w:cstheme="minorBidi"/>
          <w:color w:val="FFC000"/>
          <w:kern w:val="2"/>
          <w:sz w:val="28"/>
          <w:szCs w:val="36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color w:val="FFC000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函数调用顺序：</w:t>
      </w:r>
    </w:p>
    <w:p>
      <w:pPr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60960</wp:posOffset>
                </wp:positionV>
                <wp:extent cx="3355340" cy="488950"/>
                <wp:effectExtent l="6350" t="6350" r="10160" b="9525"/>
                <wp:wrapNone/>
                <wp:docPr id="107" name="圆角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0290" y="1371600"/>
                          <a:ext cx="3355340" cy="488950"/>
                        </a:xfrm>
                        <a:prstGeom prst="round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.3pt;margin-top:4.8pt;height:38.5pt;width:264.2pt;z-index:251745280;v-text-anchor:middle;mso-width-relative:page;mso-height-relative:page;" filled="f" stroked="t" coordsize="21600,21600" arcsize="0.166666666666667" o:gfxdata="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94CHq2AAAAAgBAAAPAAAAAAAAAAEAIAAAACIAAABkcnMvZG93bnJldi54bWxQ&#10;SwECFAAUAAAACACHTuJAlTfC9NsCAAChBQAADgAAAAAAAAABACAAAAAnAQAAZHJzL2Uyb0RvYy54&#10;bWxQSwUGAAAAAAYABgBZAQAAdAY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jc w:val="left"/>
        <w:rPr>
          <w:rFonts w:hint="eastAsia"/>
          <w:color w:val="C00000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110490</wp:posOffset>
                </wp:positionV>
                <wp:extent cx="4445" cy="942975"/>
                <wp:effectExtent l="4445" t="0" r="10160" b="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01615" y="1619250"/>
                          <a:ext cx="444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7.45pt;margin-top:8.7pt;height:74.25pt;width:0.35pt;z-index:251750400;mso-width-relative:page;mso-height-relative:page;" filled="f" stroked="t" coordsize="21600,21600" o:gfxdata="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K1nii2QAAAAoBAAAP&#10;AAAAAAAAAAEAIAAAACIAAABkcnMvZG93bnJldi54bWxQSwECFAAUAAAACACHTuJASbx17d4BAAB1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106045</wp:posOffset>
                </wp:positionV>
                <wp:extent cx="887730" cy="1270"/>
                <wp:effectExtent l="0" t="0" r="0" b="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7" idx="3"/>
                      </wps:cNvCnPr>
                      <wps:spPr>
                        <a:xfrm flipV="1">
                          <a:off x="4405630" y="1614805"/>
                          <a:ext cx="88773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6.9pt;margin-top:8.35pt;height:0.1pt;width:69.9pt;z-index:251749376;mso-width-relative:page;mso-height-relative:page;" filled="f" stroked="t" coordsize="21600,21600" o:gfxdata="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V4QbtkAAAAJAQAADwAAAAAAAAABACAAAAAiAAAAZHJzL2Rvd25yZXYueG1sUEsB&#10;AhQAFAAAAAgAh07iQF5/yNX0AQAApwMAAA4AAAAAAAAAAQAgAAAAKA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C00000"/>
          <w:sz w:val="24"/>
          <w:szCs w:val="32"/>
          <w:lang w:val="en-US" w:eastAsia="zh-CN"/>
        </w:rPr>
        <w:t>一旦点击更新的图片按钮，触发onClick()函数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172720</wp:posOffset>
                </wp:positionV>
                <wp:extent cx="3013710" cy="298450"/>
                <wp:effectExtent l="6350" t="6350" r="8890" b="9525"/>
                <wp:wrapNone/>
                <wp:docPr id="108" name="圆角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0135" y="2077720"/>
                          <a:ext cx="3013710" cy="298450"/>
                        </a:xfrm>
                        <a:prstGeom prst="round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.95pt;margin-top:13.6pt;height:23.5pt;width:237.3pt;z-index:251746304;v-text-anchor:middle;mso-width-relative:page;mso-height-relative:page;" filled="f" stroked="t" coordsize="21600,21600" arcsize="0.166666666666667" o:gfxdata="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N0wlDtcAAAAIAQAADwAAAAAAAAABACAAAAAiAAAAZHJzL2Rvd25yZXYueG1sUEsB&#10;AhQAFAAAAAgAh07iQOMuZzzaAgAAoQUAAA4AAAAAAAAAAQAgAAAAJgEAAGRycy9lMm9Eb2MueG1s&#10;UEsFBgAAAAAGAAYAWQEAAHIGAAAA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jc w:val="left"/>
        <w:rPr>
          <w:rFonts w:hint="eastAsia"/>
          <w:color w:val="002060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3050540</wp:posOffset>
                </wp:positionH>
                <wp:positionV relativeFrom="paragraph">
                  <wp:posOffset>67310</wp:posOffset>
                </wp:positionV>
                <wp:extent cx="1103630" cy="13335"/>
                <wp:effectExtent l="0" t="48260" r="1270" b="43180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193540" y="2566670"/>
                          <a:ext cx="1103630" cy="13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0.2pt;margin-top:5.3pt;height:1.05pt;width:86.9pt;z-index:251751424;mso-width-relative:page;mso-height-relative:page;" filled="f" stroked="t" coordsize="21600,21600" o:gfxdata="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ze9TjVAAAACQEAAA8AAAAAAAAAAQAgAAAAIgAA&#10;AGRycy9kb3ducmV2LnhtbFBLAQIUABQAAAAIAIdO4kDe6V+jCwIAALgDAAAOAAAAAAAAAAEAIAAA&#10;ACQ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002060"/>
          <w:sz w:val="24"/>
          <w:szCs w:val="32"/>
          <w:lang w:val="en-US" w:eastAsia="zh-CN"/>
        </w:rPr>
        <w:t>onClick函数中调用了天气查询函数query()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95250</wp:posOffset>
                </wp:positionV>
                <wp:extent cx="3810" cy="579755"/>
                <wp:effectExtent l="45720" t="0" r="55245" b="1270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1825" y="2792730"/>
                          <a:ext cx="3810" cy="579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75pt;margin-top:7.5pt;height:45.65pt;width:0.3pt;z-index:251752448;mso-width-relative:page;mso-height-relative:page;" filled="f" stroked="t" coordsize="21600,21600" o:gfxdata="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dxYddYAAAAKAQAADwAAAAAAAAABACAAAAAiAAAAZHJzL2Rvd25yZXYu&#10;eG1sUEsBAhQAFAAAAAgAh07iQJsEy7v9AQAAog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133350</wp:posOffset>
                </wp:positionV>
                <wp:extent cx="5593715" cy="562610"/>
                <wp:effectExtent l="6350" t="6350" r="10160" b="12065"/>
                <wp:wrapNone/>
                <wp:docPr id="109" name="圆角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0920" y="2632710"/>
                          <a:ext cx="5593715" cy="562610"/>
                        </a:xfrm>
                        <a:prstGeom prst="round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.4pt;margin-top:10.5pt;height:44.3pt;width:440.45pt;z-index:251747328;v-text-anchor:middle;mso-width-relative:page;mso-height-relative:page;" filled="f" stroked="t" coordsize="21600,21600" arcsize="0.166666666666667" o:gfxdata="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uK8V4tgAAAAKAQAADwAAAAAAAAABACAAAAAiAAAAZHJzL2Rvd25yZXYueG1s&#10;UEsBAhQAFAAAAAgAh07iQIxnTrPcAgAAoQUAAA4AAAAAAAAAAQAgAAAAJwEAAGRycy9lMm9Eb2Mu&#10;eG1sUEsFBgAAAAAGAAYAWQEAAHUGAAAA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jc w:val="left"/>
        <w:rPr>
          <w:rFonts w:hint="eastAsia"/>
          <w:color w:val="00B050"/>
          <w:sz w:val="24"/>
          <w:szCs w:val="32"/>
          <w:lang w:val="en-US" w:eastAsia="zh-CN"/>
        </w:rPr>
      </w:pPr>
      <w:r>
        <w:rPr>
          <w:rFonts w:hint="eastAsia"/>
          <w:color w:val="00B050"/>
          <w:sz w:val="24"/>
          <w:szCs w:val="32"/>
          <w:lang w:val="en-US" w:eastAsia="zh-CN"/>
        </w:rPr>
        <w:t>query()函数中先是利用HTTP协议获取到数据流，然后调用了解析函数parse()进行了解析并对TodayWeather类的各个属性进行了赋值，随后发送了消息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127635</wp:posOffset>
                </wp:positionV>
                <wp:extent cx="4445" cy="467360"/>
                <wp:effectExtent l="45720" t="0" r="54610" b="8890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10560" y="4013835"/>
                          <a:ext cx="4445" cy="467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2.8pt;margin-top:10.05pt;height:36.8pt;width:0.35pt;z-index:251753472;mso-width-relative:page;mso-height-relative:page;" filled="f" stroked="t" coordsize="21600,21600" o:gfxdata="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K2mWC1wAAAAkBAAAPAAAAAAAAAAEAIAAAACIAAABkcnMvZG93bnJl&#10;di54bWxQSwECFAAUAAAACACHTuJAs2u4y/4BAACi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67945</wp:posOffset>
                </wp:positionV>
                <wp:extent cx="5177790" cy="731520"/>
                <wp:effectExtent l="6350" t="6350" r="6985" b="14605"/>
                <wp:wrapNone/>
                <wp:docPr id="110" name="圆角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5040" y="3433445"/>
                          <a:ext cx="5177790" cy="731520"/>
                        </a:xfrm>
                        <a:prstGeom prst="round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4.8pt;margin-top:5.35pt;height:57.6pt;width:407.7pt;z-index:251748352;v-text-anchor:middle;mso-width-relative:page;mso-height-relative:page;" filled="f" stroked="t" coordsize="21600,21600" arcsize="0.166666666666667" o:gfxdata="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CsTIF+2AAAAAoBAAAPAAAAAAAAAAEAIAAAACIAAABkcnMvZG93bnJldi54&#10;bWxQSwECFAAUAAAACACHTuJAGRs9AN4CAACgBQAADgAAAAAAAAABACAAAAAnAQAAZHJzL2Uyb0Rv&#10;Yy54bWxQSwUGAAAAAAYABgBZAQAAdwY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jc w:val="left"/>
        <w:rPr>
          <w:rFonts w:hint="eastAsia"/>
          <w:color w:val="00B0F0"/>
          <w:sz w:val="24"/>
          <w:szCs w:val="32"/>
          <w:lang w:val="en-US" w:eastAsia="zh-CN"/>
        </w:rPr>
      </w:pPr>
      <w:r>
        <w:rPr>
          <w:rFonts w:hint="eastAsia"/>
          <w:color w:val="00B0F0"/>
          <w:sz w:val="24"/>
          <w:szCs w:val="32"/>
          <w:lang w:val="en-US" w:eastAsia="zh-CN"/>
        </w:rPr>
        <w:t>主线程收到了消息，就在更新函数update()中利用发送消息中携带的TodayWeather对象进行了控件内容的覆盖，实现更新！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45D442"/>
    <w:multiLevelType w:val="singleLevel"/>
    <w:tmpl w:val="A545D4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A89CCE"/>
    <w:multiLevelType w:val="singleLevel"/>
    <w:tmpl w:val="B3A89C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D87A7F9"/>
    <w:multiLevelType w:val="singleLevel"/>
    <w:tmpl w:val="BD87A7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1AEE3B8"/>
    <w:multiLevelType w:val="singleLevel"/>
    <w:tmpl w:val="21AEE3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16D8D"/>
    <w:rsid w:val="3BAE1A8C"/>
    <w:rsid w:val="3D816D8D"/>
    <w:rsid w:val="5C39628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a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2018-10-29T11:59:00Z</dcterms:created>
  <dc:creator>Genius-ye</dc:creator>
  <cp:lastModifiedBy>Genius-ye</cp:lastModifiedBy>
  <dcterms:modified xsi:type="dcterms:W3CDTF">2018-11-01T12:52:31Z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